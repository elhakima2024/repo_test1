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A1F9BE" w14:textId="5CD8F34C" w:rsidR="009A6FCA" w:rsidRDefault="00B87420">
      <w:r>
        <w:rPr>
          <w:noProof/>
        </w:rPr>
        <w:t>––</w:t>
      </w:r>
      <w:r w:rsidR="00F4670C">
        <w:rPr>
          <w:noProof/>
        </w:rPr>
        <w:drawing>
          <wp:inline distT="0" distB="0" distL="0" distR="0" wp14:anchorId="6237F4FF" wp14:editId="7F3882A2">
            <wp:extent cx="10135634" cy="6362065"/>
            <wp:effectExtent l="0" t="0" r="0" b="635"/>
            <wp:docPr id="41236238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623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153002" cy="637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9B88" w14:textId="77777777" w:rsidR="00F4670C" w:rsidRDefault="00F4670C"/>
    <w:p w14:paraId="10862E98" w14:textId="77777777" w:rsidR="00F4670C" w:rsidRDefault="00F4670C"/>
    <w:p w14:paraId="15E454EF" w14:textId="61203EAF" w:rsidR="00F4670C" w:rsidRDefault="00F4670C">
      <w:r>
        <w:rPr>
          <w:noProof/>
        </w:rPr>
        <w:drawing>
          <wp:inline distT="0" distB="0" distL="0" distR="0" wp14:anchorId="2D11ACD2" wp14:editId="60ED8250">
            <wp:extent cx="9728200" cy="5988685"/>
            <wp:effectExtent l="0" t="0" r="6350" b="0"/>
            <wp:docPr id="2104558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58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2820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9926" w14:textId="77C6A458" w:rsidR="0066682D" w:rsidRDefault="0066682D">
      <w:r>
        <w:rPr>
          <w:noProof/>
        </w:rPr>
        <w:lastRenderedPageBreak/>
        <w:drawing>
          <wp:inline distT="0" distB="0" distL="0" distR="0" wp14:anchorId="1A9BB81C" wp14:editId="048C0156">
            <wp:extent cx="9867900" cy="6921500"/>
            <wp:effectExtent l="0" t="0" r="0" b="0"/>
            <wp:docPr id="114019390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939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867900" cy="692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1891" w14:textId="77777777" w:rsidR="0066682D" w:rsidRDefault="0066682D"/>
    <w:p w14:paraId="1E926D9C" w14:textId="4C4BE789" w:rsidR="0066682D" w:rsidRDefault="0066682D">
      <w:r>
        <w:rPr>
          <w:noProof/>
        </w:rPr>
        <w:drawing>
          <wp:inline distT="0" distB="0" distL="0" distR="0" wp14:anchorId="16FE63D7" wp14:editId="1B8215E4">
            <wp:extent cx="9804400" cy="6197600"/>
            <wp:effectExtent l="0" t="0" r="6350" b="0"/>
            <wp:docPr id="191193394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339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80440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F35D" w14:textId="65E96EEB" w:rsidR="0066682D" w:rsidRDefault="0066682D">
      <w:r>
        <w:rPr>
          <w:noProof/>
        </w:rPr>
        <w:lastRenderedPageBreak/>
        <w:drawing>
          <wp:inline distT="0" distB="0" distL="0" distR="0" wp14:anchorId="47511FA3" wp14:editId="59B69759">
            <wp:extent cx="9893300" cy="6515100"/>
            <wp:effectExtent l="0" t="0" r="0" b="0"/>
            <wp:docPr id="6182561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561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89330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7FA1" w14:textId="77777777" w:rsidR="0066682D" w:rsidRDefault="0066682D"/>
    <w:p w14:paraId="30B7ADC5" w14:textId="5454F7AC" w:rsidR="0066682D" w:rsidRDefault="0066682D">
      <w:r>
        <w:rPr>
          <w:noProof/>
        </w:rPr>
        <w:drawing>
          <wp:inline distT="0" distB="0" distL="0" distR="0" wp14:anchorId="5AAE6D28" wp14:editId="76679FE7">
            <wp:extent cx="9893300" cy="6134100"/>
            <wp:effectExtent l="0" t="0" r="0" b="0"/>
            <wp:docPr id="17673222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222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8933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5851" w14:textId="77777777" w:rsidR="0066682D" w:rsidRDefault="0066682D"/>
    <w:p w14:paraId="4E5F226A" w14:textId="77CDDE32" w:rsidR="0066682D" w:rsidRDefault="0066682D">
      <w:r>
        <w:rPr>
          <w:noProof/>
        </w:rPr>
        <w:drawing>
          <wp:inline distT="0" distB="0" distL="0" distR="0" wp14:anchorId="2FD21FCC" wp14:editId="162A5486">
            <wp:extent cx="9867900" cy="6019800"/>
            <wp:effectExtent l="0" t="0" r="0" b="0"/>
            <wp:docPr id="204330296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029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8679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B1D2" w14:textId="77777777" w:rsidR="0066682D" w:rsidRDefault="0066682D"/>
    <w:p w14:paraId="1E8D8BB9" w14:textId="67F83917" w:rsidR="0066682D" w:rsidRDefault="0066682D">
      <w:r>
        <w:rPr>
          <w:noProof/>
        </w:rPr>
        <w:drawing>
          <wp:inline distT="0" distB="0" distL="0" distR="0" wp14:anchorId="38B316B3" wp14:editId="0A3B1E51">
            <wp:extent cx="9931400" cy="6108700"/>
            <wp:effectExtent l="0" t="0" r="0" b="6350"/>
            <wp:docPr id="151453566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356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93140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FEAC" w14:textId="77777777" w:rsidR="0066682D" w:rsidRDefault="0066682D"/>
    <w:p w14:paraId="60C723BD" w14:textId="77777777" w:rsidR="0066682D" w:rsidRDefault="0066682D"/>
    <w:p w14:paraId="36DC53FF" w14:textId="5083AC02" w:rsidR="0066682D" w:rsidRDefault="0066682D">
      <w:r>
        <w:rPr>
          <w:noProof/>
        </w:rPr>
        <w:drawing>
          <wp:inline distT="0" distB="0" distL="0" distR="0" wp14:anchorId="666A9B25" wp14:editId="0205B30C">
            <wp:extent cx="9931400" cy="5880100"/>
            <wp:effectExtent l="0" t="0" r="0" b="6350"/>
            <wp:docPr id="7030861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861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93140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D302" w14:textId="5EA485FB" w:rsidR="0066682D" w:rsidRDefault="0066682D">
      <w:r>
        <w:rPr>
          <w:noProof/>
        </w:rPr>
        <w:lastRenderedPageBreak/>
        <w:drawing>
          <wp:inline distT="0" distB="0" distL="0" distR="0" wp14:anchorId="68B4D8A8" wp14:editId="01DBBB80">
            <wp:extent cx="9969500" cy="6629400"/>
            <wp:effectExtent l="0" t="0" r="0" b="0"/>
            <wp:docPr id="17175938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938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9695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CD37" w14:textId="17B3E9CB" w:rsidR="0066682D" w:rsidRDefault="0066682D">
      <w:r>
        <w:rPr>
          <w:noProof/>
        </w:rPr>
        <w:lastRenderedPageBreak/>
        <w:drawing>
          <wp:inline distT="0" distB="0" distL="0" distR="0" wp14:anchorId="6C1CDE12" wp14:editId="119DD0E7">
            <wp:extent cx="9931400" cy="6311900"/>
            <wp:effectExtent l="0" t="0" r="0" b="0"/>
            <wp:docPr id="9829149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149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931400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4E78" w14:textId="4FE96B18" w:rsidR="0066682D" w:rsidRDefault="0066682D">
      <w:r>
        <w:rPr>
          <w:noProof/>
        </w:rPr>
        <w:lastRenderedPageBreak/>
        <w:drawing>
          <wp:inline distT="0" distB="0" distL="0" distR="0" wp14:anchorId="48BE66C3" wp14:editId="27CCEC6E">
            <wp:extent cx="9906000" cy="6502400"/>
            <wp:effectExtent l="0" t="0" r="0" b="0"/>
            <wp:docPr id="181054587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458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FCA8" w14:textId="26EA19A2" w:rsidR="0066682D" w:rsidRDefault="0066682D">
      <w:r>
        <w:rPr>
          <w:noProof/>
        </w:rPr>
        <w:lastRenderedPageBreak/>
        <w:drawing>
          <wp:inline distT="0" distB="0" distL="0" distR="0" wp14:anchorId="7DE62E45" wp14:editId="7262D8A8">
            <wp:extent cx="9804400" cy="6743700"/>
            <wp:effectExtent l="0" t="0" r="6350" b="0"/>
            <wp:docPr id="3780259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259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8044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7999" w14:textId="3069E06D" w:rsidR="0066682D" w:rsidRDefault="0066682D">
      <w:r>
        <w:rPr>
          <w:noProof/>
        </w:rPr>
        <w:lastRenderedPageBreak/>
        <w:drawing>
          <wp:inline distT="0" distB="0" distL="0" distR="0" wp14:anchorId="68D371C3" wp14:editId="07F9E0B5">
            <wp:extent cx="9753600" cy="6591300"/>
            <wp:effectExtent l="0" t="0" r="0" b="0"/>
            <wp:docPr id="8406617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617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F893" w14:textId="77777777" w:rsidR="00932216" w:rsidRDefault="00932216"/>
    <w:p w14:paraId="2A475310" w14:textId="77777777" w:rsidR="00932216" w:rsidRDefault="00932216"/>
    <w:p w14:paraId="7A14890D" w14:textId="51A79A0A" w:rsidR="00932216" w:rsidRDefault="00932216">
      <w:r>
        <w:rPr>
          <w:noProof/>
        </w:rPr>
        <w:drawing>
          <wp:inline distT="0" distB="0" distL="0" distR="0" wp14:anchorId="25CD4A46" wp14:editId="3C4A2285">
            <wp:extent cx="9855200" cy="5829300"/>
            <wp:effectExtent l="0" t="0" r="0" b="0"/>
            <wp:docPr id="191049416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94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8552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B498" w14:textId="0ACF4338" w:rsidR="00932216" w:rsidRDefault="00932216">
      <w:r>
        <w:rPr>
          <w:noProof/>
        </w:rPr>
        <w:lastRenderedPageBreak/>
        <w:drawing>
          <wp:inline distT="0" distB="0" distL="0" distR="0" wp14:anchorId="4C527F61" wp14:editId="4E52C425">
            <wp:extent cx="9639300" cy="6527800"/>
            <wp:effectExtent l="0" t="0" r="0" b="6350"/>
            <wp:docPr id="1863989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89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639300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5CE3" w14:textId="7B5A19AE" w:rsidR="00932216" w:rsidRDefault="00932216">
      <w:r>
        <w:rPr>
          <w:noProof/>
        </w:rPr>
        <w:lastRenderedPageBreak/>
        <w:drawing>
          <wp:inline distT="0" distB="0" distL="0" distR="0" wp14:anchorId="4A980F76" wp14:editId="3AE50122">
            <wp:extent cx="9944100" cy="6299200"/>
            <wp:effectExtent l="0" t="0" r="0" b="6350"/>
            <wp:docPr id="176529008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900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9441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ACFB" w14:textId="6FAE1A32" w:rsidR="00932216" w:rsidRDefault="00932216">
      <w:r>
        <w:rPr>
          <w:noProof/>
        </w:rPr>
        <w:lastRenderedPageBreak/>
        <w:drawing>
          <wp:inline distT="0" distB="0" distL="0" distR="0" wp14:anchorId="052FE548" wp14:editId="53E40538">
            <wp:extent cx="9740900" cy="6426200"/>
            <wp:effectExtent l="0" t="0" r="0" b="0"/>
            <wp:docPr id="16639137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137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40900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0D7A" w14:textId="5742FD4C" w:rsidR="00932216" w:rsidRDefault="00932216">
      <w:r>
        <w:rPr>
          <w:noProof/>
        </w:rPr>
        <w:lastRenderedPageBreak/>
        <w:drawing>
          <wp:inline distT="0" distB="0" distL="0" distR="0" wp14:anchorId="3FFC3D4D" wp14:editId="04394F2F">
            <wp:extent cx="9740900" cy="7581900"/>
            <wp:effectExtent l="0" t="0" r="0" b="0"/>
            <wp:docPr id="11365361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361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40900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B735" w14:textId="77777777" w:rsidR="0066682D" w:rsidRDefault="0066682D"/>
    <w:p w14:paraId="7C134EDE" w14:textId="77777777" w:rsidR="0066682D" w:rsidRDefault="0066682D"/>
    <w:p w14:paraId="78089D7C" w14:textId="77777777" w:rsidR="0066682D" w:rsidRDefault="0066682D"/>
    <w:p w14:paraId="11418B9B" w14:textId="77777777" w:rsidR="00F4670C" w:rsidRDefault="00F4670C"/>
    <w:p w14:paraId="71642DB9" w14:textId="77777777" w:rsidR="00F4670C" w:rsidRDefault="00F4670C"/>
    <w:p w14:paraId="135DE1FB" w14:textId="77777777" w:rsidR="00F4670C" w:rsidRDefault="00F4670C"/>
    <w:sectPr w:rsidR="00F4670C" w:rsidSect="00B87420">
      <w:pgSz w:w="16838" w:h="11906" w:orient="landscape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attachedTemplate r:id="rId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670C"/>
    <w:rsid w:val="003D633B"/>
    <w:rsid w:val="0066682D"/>
    <w:rsid w:val="00932216"/>
    <w:rsid w:val="009846D1"/>
    <w:rsid w:val="009A6FCA"/>
    <w:rsid w:val="00B87420"/>
    <w:rsid w:val="00E00227"/>
    <w:rsid w:val="00F4670C"/>
    <w:rsid w:val="00F90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138EC2"/>
  <w15:docId w15:val="{39A8F8B4-197A-447A-8760-0F2B5B7FD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link w:val="Titre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link w:val="Titre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re">
    <w:name w:val="Title"/>
    <w:basedOn w:val="Normal"/>
    <w:next w:val="Normal"/>
    <w:link w:val="TitreC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ccentuationlgre">
    <w:name w:val="Subtle Emphasis"/>
    <w:basedOn w:val="Policepardfaut"/>
    <w:uiPriority w:val="19"/>
    <w:qFormat/>
    <w:rPr>
      <w:i/>
      <w:iCs/>
      <w:color w:val="808080" w:themeColor="text1" w:themeTint="7F"/>
    </w:rPr>
  </w:style>
  <w:style w:type="character" w:styleId="Accentuation">
    <w:name w:val="Emphasis"/>
    <w:basedOn w:val="Policepardfaut"/>
    <w:uiPriority w:val="20"/>
    <w:qFormat/>
    <w:rPr>
      <w:i/>
      <w:iCs/>
    </w:rPr>
  </w:style>
  <w:style w:type="character" w:styleId="Accentuationintense">
    <w:name w:val="Intense Emphasis"/>
    <w:basedOn w:val="Policepardfaut"/>
    <w:uiPriority w:val="21"/>
    <w:qFormat/>
    <w:rPr>
      <w:b/>
      <w:bCs/>
      <w:i/>
      <w:iCs/>
      <w:color w:val="4F81BD" w:themeColor="accent1"/>
    </w:rPr>
  </w:style>
  <w:style w:type="character" w:styleId="lev">
    <w:name w:val="Strong"/>
    <w:basedOn w:val="Policepardfaut"/>
    <w:uiPriority w:val="22"/>
    <w:qFormat/>
    <w:rPr>
      <w:b/>
      <w:bCs/>
    </w:rPr>
  </w:style>
  <w:style w:type="paragraph" w:styleId="Citation">
    <w:name w:val="Quote"/>
    <w:basedOn w:val="Normal"/>
    <w:next w:val="Normal"/>
    <w:link w:val="CitationCar"/>
    <w:uiPriority w:val="29"/>
    <w:qFormat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Pr>
      <w:i/>
      <w:iCs/>
      <w:color w:val="000000" w:themeColor="text1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Pr>
      <w:b/>
      <w:bCs/>
      <w:i/>
      <w:iCs/>
      <w:color w:val="4F81BD" w:themeColor="accent1"/>
    </w:rPr>
  </w:style>
  <w:style w:type="character" w:styleId="Rfrencelgre">
    <w:name w:val="Subtle Reference"/>
    <w:basedOn w:val="Policepardfaut"/>
    <w:uiPriority w:val="31"/>
    <w:qFormat/>
    <w:rPr>
      <w:smallCaps/>
      <w:color w:val="C0504D" w:themeColor="accent2"/>
      <w:u w:val="single"/>
    </w:rPr>
  </w:style>
  <w:style w:type="character" w:styleId="Rfrenceintense">
    <w:name w:val="Intense Reference"/>
    <w:basedOn w:val="Policepardfau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Titredulivre">
    <w:name w:val="Book Title"/>
    <w:basedOn w:val="Policepardfaut"/>
    <w:uiPriority w:val="33"/>
    <w:qFormat/>
    <w:rPr>
      <w:b/>
      <w:bCs/>
      <w:smallCaps/>
      <w:spacing w:val="5"/>
    </w:rPr>
  </w:style>
  <w:style w:type="paragraph" w:styleId="Paragraphedeliste">
    <w:name w:val="List Paragraph"/>
    <w:basedOn w:val="Normal"/>
    <w:uiPriority w:val="34"/>
    <w:qFormat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Pr>
      <w:color w:val="0000FF" w:themeColor="hyperlink"/>
      <w:u w:val="single"/>
    </w:rPr>
  </w:style>
  <w:style w:type="character" w:styleId="Lienhypertextesuivivisit">
    <w:name w:val="FollowedHyperlink"/>
    <w:basedOn w:val="Policepardfaut"/>
    <w:uiPriority w:val="99"/>
    <w:unhideWhenUsed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%20(x86)\Microsoft%20Office\Root\Templates\1036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</Template>
  <TotalTime>904</TotalTime>
  <Pages>20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tresor</dc:creator>
  <cp:keywords/>
  <dc:description/>
  <cp:lastModifiedBy>tresor</cp:lastModifiedBy>
  <cp:revision>5</cp:revision>
  <dcterms:created xsi:type="dcterms:W3CDTF">2024-05-21T15:40:00Z</dcterms:created>
  <dcterms:modified xsi:type="dcterms:W3CDTF">2024-05-23T03:50:00Z</dcterms:modified>
</cp:coreProperties>
</file>
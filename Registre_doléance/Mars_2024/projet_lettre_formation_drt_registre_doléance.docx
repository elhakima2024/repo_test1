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C943" w14:textId="56554EC2" w:rsidR="00E65B47" w:rsidRDefault="00E65B47"/>
    <w:p w14:paraId="66EB505A" w14:textId="77777777" w:rsidR="004E5308" w:rsidRDefault="004E5308"/>
    <w:p w14:paraId="32D2E52A" w14:textId="77777777" w:rsidR="00796BB6" w:rsidRDefault="004E5308" w:rsidP="00796BB6">
      <w:pPr>
        <w:jc w:val="center"/>
        <w:rPr>
          <w:b/>
          <w:bCs/>
          <w:sz w:val="40"/>
          <w:szCs w:val="40"/>
        </w:rPr>
      </w:pPr>
      <w:r w:rsidRPr="00796BB6">
        <w:rPr>
          <w:b/>
          <w:bCs/>
          <w:sz w:val="40"/>
          <w:szCs w:val="40"/>
        </w:rPr>
        <w:t xml:space="preserve">A </w:t>
      </w:r>
    </w:p>
    <w:p w14:paraId="1AB4C8FB" w14:textId="6956F52A" w:rsidR="004E5308" w:rsidRDefault="00796BB6" w:rsidP="00796BB6">
      <w:pPr>
        <w:jc w:val="center"/>
        <w:rPr>
          <w:b/>
          <w:bCs/>
          <w:sz w:val="40"/>
          <w:szCs w:val="40"/>
        </w:rPr>
      </w:pPr>
      <w:r w:rsidRPr="00796BB6">
        <w:rPr>
          <w:b/>
          <w:bCs/>
          <w:sz w:val="40"/>
          <w:szCs w:val="40"/>
        </w:rPr>
        <w:t>Messieurs les</w:t>
      </w:r>
      <w:r w:rsidR="004E5308" w:rsidRPr="00796BB6">
        <w:rPr>
          <w:b/>
          <w:bCs/>
          <w:sz w:val="40"/>
          <w:szCs w:val="40"/>
        </w:rPr>
        <w:t xml:space="preserve"> Directeurs Régionaux du Trésor</w:t>
      </w:r>
    </w:p>
    <w:p w14:paraId="534372CE" w14:textId="77777777" w:rsidR="00485ED3" w:rsidRDefault="00485ED3" w:rsidP="00796BB6">
      <w:pPr>
        <w:jc w:val="center"/>
        <w:rPr>
          <w:b/>
          <w:bCs/>
          <w:sz w:val="40"/>
          <w:szCs w:val="40"/>
        </w:rPr>
      </w:pPr>
    </w:p>
    <w:p w14:paraId="73E6002E" w14:textId="21BB4CA8" w:rsidR="00485ED3" w:rsidRDefault="00485ED3" w:rsidP="00505A48">
      <w:pPr>
        <w:rPr>
          <w:sz w:val="28"/>
          <w:szCs w:val="28"/>
        </w:rPr>
      </w:pPr>
      <w:r w:rsidRPr="00485ED3">
        <w:rPr>
          <w:b/>
          <w:bCs/>
          <w:sz w:val="28"/>
          <w:szCs w:val="28"/>
        </w:rPr>
        <w:t>Objet </w:t>
      </w:r>
      <w:r w:rsidRPr="00485ED3">
        <w:rPr>
          <w:sz w:val="28"/>
          <w:szCs w:val="28"/>
        </w:rPr>
        <w:t>: Formation en ligne sur l’utilisation du portail électronique des Registres des Doléances</w:t>
      </w:r>
    </w:p>
    <w:p w14:paraId="13358063" w14:textId="77777777" w:rsidR="00505A48" w:rsidRDefault="00505A48" w:rsidP="00505A48">
      <w:pPr>
        <w:rPr>
          <w:sz w:val="28"/>
          <w:szCs w:val="28"/>
        </w:rPr>
      </w:pPr>
    </w:p>
    <w:p w14:paraId="3E30D0FC" w14:textId="717AD255" w:rsidR="00E37D03" w:rsidRDefault="00F02491" w:rsidP="001824F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Dans le cadre du renforcement de la coordination entre</w:t>
      </w:r>
      <w:r w:rsidR="00F25C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les </w:t>
      </w:r>
      <w:r w:rsidR="00815091">
        <w:rPr>
          <w:sz w:val="28"/>
          <w:szCs w:val="28"/>
        </w:rPr>
        <w:t>différentes administrations</w:t>
      </w:r>
      <w:r w:rsidR="001824FB">
        <w:rPr>
          <w:sz w:val="28"/>
          <w:szCs w:val="28"/>
        </w:rPr>
        <w:t xml:space="preserve"> et établissements publics</w:t>
      </w:r>
      <w:r>
        <w:rPr>
          <w:sz w:val="28"/>
          <w:szCs w:val="28"/>
        </w:rPr>
        <w:t xml:space="preserve">, une solution électronique de </w:t>
      </w:r>
      <w:r w:rsidR="00815091">
        <w:rPr>
          <w:sz w:val="28"/>
          <w:szCs w:val="28"/>
        </w:rPr>
        <w:t>G</w:t>
      </w:r>
      <w:r>
        <w:rPr>
          <w:sz w:val="28"/>
          <w:szCs w:val="28"/>
        </w:rPr>
        <w:t>estion des Registres des doléances </w:t>
      </w:r>
      <w:r w:rsidR="00E37D03">
        <w:rPr>
          <w:sz w:val="28"/>
          <w:szCs w:val="28"/>
        </w:rPr>
        <w:t xml:space="preserve">« </w:t>
      </w:r>
      <w:r w:rsidR="00E37D03" w:rsidRPr="00815091">
        <w:rPr>
          <w:b/>
          <w:bCs/>
          <w:sz w:val="28"/>
          <w:szCs w:val="28"/>
        </w:rPr>
        <w:t>Tansik.dz</w:t>
      </w:r>
      <w:r>
        <w:rPr>
          <w:sz w:val="28"/>
          <w:szCs w:val="28"/>
        </w:rPr>
        <w:t> »</w:t>
      </w:r>
      <w:r w:rsidR="00E37D03">
        <w:rPr>
          <w:sz w:val="28"/>
          <w:szCs w:val="28"/>
        </w:rPr>
        <w:t xml:space="preserve"> a été mise en production par les services du Médiateur de la République.</w:t>
      </w:r>
    </w:p>
    <w:p w14:paraId="1C865998" w14:textId="77777777" w:rsidR="00505A48" w:rsidRDefault="00505A48" w:rsidP="001824FB">
      <w:pPr>
        <w:spacing w:line="360" w:lineRule="auto"/>
        <w:jc w:val="both"/>
        <w:rPr>
          <w:sz w:val="28"/>
          <w:szCs w:val="28"/>
        </w:rPr>
      </w:pPr>
    </w:p>
    <w:p w14:paraId="387CE425" w14:textId="2C5DCB83" w:rsidR="00505A48" w:rsidRDefault="00E37D03" w:rsidP="00505A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cet effet, j’ai l’honneur de vous informer qu’une formation par Visioconférence est planifiée </w:t>
      </w:r>
      <w:r w:rsidR="00F33143">
        <w:rPr>
          <w:sz w:val="28"/>
          <w:szCs w:val="28"/>
        </w:rPr>
        <w:t xml:space="preserve">par l’équipe informatique de la centrale, et ça en date </w:t>
      </w:r>
      <w:proofErr w:type="gramStart"/>
      <w:r w:rsidR="00F33143">
        <w:rPr>
          <w:sz w:val="28"/>
          <w:szCs w:val="28"/>
        </w:rPr>
        <w:t xml:space="preserve">du </w:t>
      </w:r>
      <w:r>
        <w:rPr>
          <w:sz w:val="28"/>
          <w:szCs w:val="28"/>
        </w:rPr>
        <w:t xml:space="preserve"> *</w:t>
      </w:r>
      <w:proofErr w:type="gramEnd"/>
      <w:r>
        <w:rPr>
          <w:sz w:val="28"/>
          <w:szCs w:val="28"/>
        </w:rPr>
        <w:t>************, afin d’assurer une assistance technique de ce portail.</w:t>
      </w:r>
    </w:p>
    <w:p w14:paraId="3A3B3F04" w14:textId="77777777" w:rsidR="00815091" w:rsidRDefault="00815091" w:rsidP="00505A48">
      <w:pPr>
        <w:spacing w:line="360" w:lineRule="auto"/>
        <w:jc w:val="both"/>
        <w:rPr>
          <w:sz w:val="28"/>
          <w:szCs w:val="28"/>
        </w:rPr>
      </w:pPr>
    </w:p>
    <w:p w14:paraId="06293185" w14:textId="068B0B2B" w:rsidR="00595A2F" w:rsidRDefault="00595A2F" w:rsidP="00505A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Par conséquence, je vous informe que les détails relatifs à l’organisation de ladite formation seront communiqués par voie de messagerie électronique à vos représentants chargés du suivi technique.</w:t>
      </w:r>
    </w:p>
    <w:p w14:paraId="7FB6D46F" w14:textId="77777777" w:rsidR="00505A48" w:rsidRDefault="00505A48" w:rsidP="00505A48">
      <w:pPr>
        <w:spacing w:line="360" w:lineRule="auto"/>
        <w:rPr>
          <w:sz w:val="28"/>
          <w:szCs w:val="28"/>
        </w:rPr>
      </w:pPr>
    </w:p>
    <w:p w14:paraId="703631C0" w14:textId="1F3822C0" w:rsidR="00485ED3" w:rsidRPr="00485ED3" w:rsidRDefault="00595A2F" w:rsidP="00505A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Veuillez agréer Messieurs les Directeurs Régionaux, l’expression de ma parfaite considération.</w:t>
      </w:r>
    </w:p>
    <w:sectPr w:rsidR="00485ED3" w:rsidRPr="00485E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08"/>
    <w:rsid w:val="00131CDC"/>
    <w:rsid w:val="001824FB"/>
    <w:rsid w:val="00485ED3"/>
    <w:rsid w:val="004E5308"/>
    <w:rsid w:val="00505A48"/>
    <w:rsid w:val="00595A2F"/>
    <w:rsid w:val="00796BB6"/>
    <w:rsid w:val="00815091"/>
    <w:rsid w:val="0096034E"/>
    <w:rsid w:val="00A1674E"/>
    <w:rsid w:val="00B131C6"/>
    <w:rsid w:val="00E37D03"/>
    <w:rsid w:val="00E65B47"/>
    <w:rsid w:val="00F02491"/>
    <w:rsid w:val="00F25C84"/>
    <w:rsid w:val="00F3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8ECA"/>
  <w15:docId w15:val="{77739F78-E40A-4AE1-9675-35868947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lgr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0</TotalTime>
  <Pages>1</Pages>
  <Words>144</Words>
  <Characters>794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tresor</dc:creator>
  <cp:keywords/>
  <dc:description/>
  <cp:lastModifiedBy>tresor</cp:lastModifiedBy>
  <cp:revision>2</cp:revision>
  <dcterms:created xsi:type="dcterms:W3CDTF">2024-03-28T07:31:00Z</dcterms:created>
  <dcterms:modified xsi:type="dcterms:W3CDTF">2024-03-28T07:31:00Z</dcterms:modified>
</cp:coreProperties>
</file>
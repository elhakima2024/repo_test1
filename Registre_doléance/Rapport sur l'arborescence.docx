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7F0A" w14:textId="77777777" w:rsidR="00D43F04" w:rsidRDefault="00D43F04" w:rsidP="00863B71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sz w:val="28"/>
          <w:szCs w:val="28"/>
          <w:lang w:eastAsia="fr-FR"/>
        </w:rPr>
      </w:pPr>
    </w:p>
    <w:p w14:paraId="78576F82" w14:textId="77777777" w:rsidR="00863B71" w:rsidRDefault="00863B71" w:rsidP="00863B71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sz w:val="28"/>
          <w:szCs w:val="28"/>
          <w:lang w:eastAsia="fr-FR"/>
        </w:rPr>
      </w:pPr>
    </w:p>
    <w:p w14:paraId="4D5DB600" w14:textId="743BECD7" w:rsidR="00D43F04" w:rsidRPr="00D43F04" w:rsidRDefault="00863B71" w:rsidP="00284763">
      <w:pPr>
        <w:spacing w:before="100" w:beforeAutospacing="1" w:after="100" w:afterAutospacing="1" w:line="360" w:lineRule="auto"/>
        <w:jc w:val="center"/>
        <w:rPr>
          <w:rFonts w:ascii="Arial Narrow" w:eastAsia="Times New Roman" w:hAnsi="Arial Narrow" w:cs="Times New Roman"/>
          <w:sz w:val="32"/>
          <w:szCs w:val="32"/>
          <w:lang w:eastAsia="fr-FR"/>
        </w:rPr>
      </w:pPr>
      <w:r w:rsidRPr="00863B71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Rapport sur l'</w:t>
      </w:r>
      <w:r w:rsidR="00AF2ABA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A</w:t>
      </w:r>
      <w:r w:rsidRPr="00863B71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 xml:space="preserve">nomalie </w:t>
      </w:r>
      <w:r w:rsidR="00AF2ABA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D</w:t>
      </w:r>
      <w:r w:rsidRPr="00863B71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étecté</w:t>
      </w:r>
      <w:r w:rsidR="00104379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e</w:t>
      </w:r>
      <w:r w:rsidRPr="00863B71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 xml:space="preserve"> dans l'Organisation de l’</w:t>
      </w:r>
      <w:r w:rsidR="00AF2ABA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A</w:t>
      </w:r>
      <w:r w:rsidRPr="00863B71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 xml:space="preserve">rborescence des </w:t>
      </w:r>
      <w:r w:rsidR="00AF2ABA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S</w:t>
      </w:r>
      <w:r w:rsidRPr="00863B71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ervice</w:t>
      </w:r>
      <w:r w:rsidR="00104379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s</w:t>
      </w:r>
      <w:r w:rsidRPr="00863B71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 xml:space="preserve"> </w:t>
      </w:r>
      <w:r w:rsidR="00AF2ABA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E</w:t>
      </w:r>
      <w:r w:rsidR="00104379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>xtérieurs</w:t>
      </w:r>
      <w:r w:rsidRPr="00863B71">
        <w:rPr>
          <w:rFonts w:ascii="Arial Narrow" w:eastAsia="Times New Roman" w:hAnsi="Arial Narrow" w:cs="Times New Roman"/>
          <w:b/>
          <w:bCs/>
          <w:sz w:val="32"/>
          <w:szCs w:val="32"/>
          <w:lang w:eastAsia="fr-FR"/>
        </w:rPr>
        <w:t xml:space="preserve"> de la DGTGCOF</w:t>
      </w:r>
    </w:p>
    <w:p w14:paraId="1F1C0DDF" w14:textId="77777777" w:rsidR="00863B71" w:rsidRDefault="00863B71" w:rsidP="00863B71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i/>
          <w:iCs/>
          <w:sz w:val="28"/>
          <w:szCs w:val="28"/>
          <w:lang w:eastAsia="fr-FR"/>
        </w:rPr>
      </w:pPr>
    </w:p>
    <w:p w14:paraId="124CDEC2" w14:textId="77777777" w:rsidR="00863B71" w:rsidRPr="00863B71" w:rsidRDefault="00863B71" w:rsidP="003E523B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b/>
          <w:bCs/>
          <w:sz w:val="28"/>
          <w:szCs w:val="28"/>
          <w:lang w:eastAsia="fr-FR"/>
        </w:rPr>
      </w:pPr>
      <w:r w:rsidRPr="00863B71">
        <w:rPr>
          <w:rFonts w:ascii="Arial Narrow" w:eastAsia="Times New Roman" w:hAnsi="Arial Narrow" w:cs="Times New Roman"/>
          <w:b/>
          <w:bCs/>
          <w:sz w:val="28"/>
          <w:szCs w:val="28"/>
          <w:lang w:eastAsia="fr-FR"/>
        </w:rPr>
        <w:t>Introduction :</w:t>
      </w:r>
    </w:p>
    <w:p w14:paraId="2A0A7B8A" w14:textId="3C1EB1AC" w:rsidR="00D43F04" w:rsidRPr="00863B71" w:rsidRDefault="00DE5F5E" w:rsidP="00104379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sz w:val="28"/>
          <w:szCs w:val="28"/>
          <w:lang w:eastAsia="fr-FR"/>
        </w:rPr>
      </w:pPr>
      <w:r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   </w:t>
      </w:r>
      <w:r w:rsidR="00863B71" w:rsidRPr="00971143">
        <w:rPr>
          <w:rFonts w:ascii="Arial Narrow" w:eastAsia="Times New Roman" w:hAnsi="Arial Narrow" w:cs="Times New Roman"/>
          <w:sz w:val="24"/>
          <w:szCs w:val="24"/>
          <w:lang w:eastAsia="fr-FR"/>
        </w:rPr>
        <w:t>Dans le cadre du déploiement de la solution informatique</w:t>
      </w:r>
      <w:r w:rsidR="003E523B" w:rsidRPr="00971143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Tansik.dz au sein de notre Direction Générale du Trésor et de Gestion Comptable des Opérations Financières de l’Etat du Ministère des Finances, et de ses </w:t>
      </w:r>
      <w:r w:rsidR="00971143">
        <w:rPr>
          <w:rFonts w:ascii="Arial Narrow" w:eastAsia="Times New Roman" w:hAnsi="Arial Narrow" w:cs="Times New Roman"/>
          <w:sz w:val="24"/>
          <w:szCs w:val="24"/>
          <w:lang w:eastAsia="fr-FR"/>
        </w:rPr>
        <w:t>services</w:t>
      </w:r>
      <w:r w:rsidR="003E523B" w:rsidRPr="00971143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comptables </w:t>
      </w:r>
      <w:r w:rsidR="00971143">
        <w:rPr>
          <w:rFonts w:ascii="Arial Narrow" w:eastAsia="Times New Roman" w:hAnsi="Arial Narrow" w:cs="Times New Roman"/>
          <w:sz w:val="24"/>
          <w:szCs w:val="24"/>
          <w:lang w:eastAsia="fr-FR"/>
        </w:rPr>
        <w:t>externes</w:t>
      </w:r>
      <w:r w:rsidR="00863B71" w:rsidRPr="00971143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, une évaluation approfondie a été effectuée sur l'organisation des profils </w:t>
      </w:r>
      <w:r w:rsidR="00104379" w:rsidRPr="00971143">
        <w:rPr>
          <w:rFonts w:ascii="Arial Narrow" w:eastAsia="Times New Roman" w:hAnsi="Arial Narrow" w:cs="Times New Roman"/>
          <w:sz w:val="24"/>
          <w:szCs w:val="24"/>
          <w:lang w:eastAsia="fr-FR"/>
        </w:rPr>
        <w:t>disposant de</w:t>
      </w:r>
      <w:r w:rsidR="00863B71" w:rsidRPr="00971143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r w:rsidR="003E523B" w:rsidRPr="00971143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comptes </w:t>
      </w:r>
      <w:r w:rsidR="00104379" w:rsidRPr="00971143">
        <w:rPr>
          <w:rFonts w:ascii="Arial Narrow" w:eastAsia="Times New Roman" w:hAnsi="Arial Narrow" w:cs="Times New Roman"/>
          <w:sz w:val="24"/>
          <w:szCs w:val="24"/>
          <w:lang w:eastAsia="fr-FR"/>
        </w:rPr>
        <w:t>de supervision et leur impact</w:t>
      </w:r>
      <w:r w:rsidR="00863B71" w:rsidRPr="00971143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. </w:t>
      </w:r>
      <w:r w:rsidR="003E523B" w:rsidRPr="00971143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De ce </w:t>
      </w:r>
      <w:r w:rsidR="00C85440" w:rsidRPr="00971143">
        <w:rPr>
          <w:rFonts w:ascii="Arial Narrow" w:eastAsia="Times New Roman" w:hAnsi="Arial Narrow" w:cs="Times New Roman"/>
          <w:sz w:val="24"/>
          <w:szCs w:val="24"/>
          <w:lang w:eastAsia="fr-FR"/>
        </w:rPr>
        <w:t>fait, un</w:t>
      </w:r>
      <w:r w:rsidR="003E523B" w:rsidRPr="00971143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conflit de droit de supervision </w:t>
      </w:r>
      <w:r w:rsidR="00C85440" w:rsidRPr="00971143">
        <w:rPr>
          <w:rFonts w:ascii="Arial Narrow" w:eastAsia="Times New Roman" w:hAnsi="Arial Narrow" w:cs="Times New Roman"/>
          <w:sz w:val="24"/>
          <w:szCs w:val="24"/>
          <w:lang w:eastAsia="fr-FR"/>
        </w:rPr>
        <w:t>a été</w:t>
      </w:r>
      <w:r w:rsidR="00863B71" w:rsidRPr="00971143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détecté dans </w:t>
      </w:r>
      <w:r w:rsidR="00C85440" w:rsidRPr="00971143">
        <w:rPr>
          <w:rFonts w:ascii="Arial Narrow" w:eastAsia="Times New Roman" w:hAnsi="Arial Narrow" w:cs="Times New Roman"/>
          <w:sz w:val="24"/>
          <w:szCs w:val="24"/>
          <w:lang w:eastAsia="fr-FR"/>
        </w:rPr>
        <w:t>l’</w:t>
      </w:r>
      <w:r w:rsidR="00863B71" w:rsidRPr="00971143">
        <w:rPr>
          <w:rFonts w:ascii="Arial Narrow" w:eastAsia="Times New Roman" w:hAnsi="Arial Narrow" w:cs="Times New Roman"/>
          <w:sz w:val="24"/>
          <w:szCs w:val="24"/>
          <w:lang w:eastAsia="fr-FR"/>
        </w:rPr>
        <w:t>organisation</w:t>
      </w:r>
      <w:r w:rsidR="00C85440" w:rsidRPr="00971143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de l’arborescence de nos services déconcentrés</w:t>
      </w:r>
      <w:r w:rsidR="00863B71" w:rsidRPr="00863B71">
        <w:rPr>
          <w:rFonts w:ascii="Arial Narrow" w:eastAsia="Times New Roman" w:hAnsi="Arial Narrow" w:cs="Times New Roman"/>
          <w:sz w:val="28"/>
          <w:szCs w:val="28"/>
          <w:lang w:eastAsia="fr-FR"/>
        </w:rPr>
        <w:t>.</w:t>
      </w:r>
    </w:p>
    <w:p w14:paraId="6F322669" w14:textId="77777777" w:rsidR="00863B71" w:rsidRPr="00863B71" w:rsidRDefault="000401AC" w:rsidP="00104379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b/>
          <w:bCs/>
          <w:sz w:val="28"/>
          <w:szCs w:val="28"/>
          <w:lang w:eastAsia="fr-FR"/>
        </w:rPr>
      </w:pPr>
      <w:r w:rsidRPr="00863B71">
        <w:rPr>
          <w:rFonts w:ascii="Arial Narrow" w:eastAsia="Times New Roman" w:hAnsi="Arial Narrow" w:cs="Times New Roman"/>
          <w:b/>
          <w:bCs/>
          <w:sz w:val="28"/>
          <w:szCs w:val="28"/>
          <w:lang w:eastAsia="fr-FR"/>
        </w:rPr>
        <w:t>Problém</w:t>
      </w:r>
      <w:r>
        <w:rPr>
          <w:rFonts w:ascii="Arial Narrow" w:eastAsia="Times New Roman" w:hAnsi="Arial Narrow" w:cs="Times New Roman"/>
          <w:b/>
          <w:bCs/>
          <w:sz w:val="28"/>
          <w:szCs w:val="28"/>
          <w:lang w:eastAsia="fr-FR"/>
        </w:rPr>
        <w:t xml:space="preserve">atique </w:t>
      </w:r>
      <w:r w:rsidR="00863B71" w:rsidRPr="00863B71">
        <w:rPr>
          <w:rFonts w:ascii="Arial Narrow" w:eastAsia="Times New Roman" w:hAnsi="Arial Narrow" w:cs="Times New Roman"/>
          <w:b/>
          <w:bCs/>
          <w:sz w:val="28"/>
          <w:szCs w:val="28"/>
          <w:lang w:eastAsia="fr-FR"/>
        </w:rPr>
        <w:t>:</w:t>
      </w:r>
    </w:p>
    <w:p w14:paraId="71F87CB5" w14:textId="183AF6E0" w:rsidR="003F0A6F" w:rsidRPr="00A0363C" w:rsidRDefault="00104379" w:rsidP="00104379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De </w:t>
      </w:r>
      <w:r w:rsidR="009630AD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l’analyse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et 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d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es tests </w:t>
      </w:r>
      <w:r w:rsidR="003F0A6F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réalisés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sur le portail tansik,</w:t>
      </w:r>
      <w:r w:rsidR="00863B71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i</w:t>
      </w:r>
      <w:r w:rsidR="00863B71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l a été constaté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que 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les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58 T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résoreries de wilaya (TW) sont </w:t>
      </w:r>
      <w:r w:rsidR="003F0A6F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positionné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e</w:t>
      </w:r>
      <w:r w:rsidR="003F0A6F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s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r w:rsidR="003F0A6F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directement après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le point focal de la DGTGCOFE</w:t>
      </w:r>
      <w:r w:rsidR="003F0A6F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,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ce qui </w:t>
      </w:r>
      <w:r w:rsidR="00971143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sous-entend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qu’elles ont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une autorité de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supervision </w:t>
      </w:r>
      <w:r w:rsidR="003F0A6F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de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r w:rsidR="009630AD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l’ensemble 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des autres services extérieurs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, à savoir les 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13 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Direction Régionaux du trésor (DRT), 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et </w:t>
      </w:r>
      <w:r w:rsidR="00A0363C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les trésoreries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communales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(TC) et </w:t>
      </w:r>
      <w:r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d</w:t>
      </w:r>
      <w:r w:rsidR="009630AD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es </w:t>
      </w:r>
      <w:r w:rsidR="00971143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trésoreries </w:t>
      </w:r>
      <w:r w:rsidR="009630AD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établissements publics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de santé (</w:t>
      </w:r>
      <w:r w:rsidR="00971143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T</w:t>
      </w:r>
      <w:r w:rsidR="00222F40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EPS)</w:t>
      </w:r>
      <w:r w:rsidR="00D43F04" w:rsidRPr="00A0363C">
        <w:rPr>
          <w:rFonts w:ascii="Arial Narrow" w:eastAsia="Times New Roman" w:hAnsi="Arial Narrow" w:cs="Times New Roman"/>
          <w:sz w:val="24"/>
          <w:szCs w:val="24"/>
          <w:lang w:eastAsia="fr-FR"/>
        </w:rPr>
        <w:t>.</w:t>
      </w:r>
    </w:p>
    <w:p w14:paraId="64D5219D" w14:textId="77777777" w:rsidR="00B34D5B" w:rsidRPr="00A0363C" w:rsidRDefault="00104379" w:rsidP="00104379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</w:pPr>
      <w:r w:rsidRPr="00A0363C">
        <w:rPr>
          <w:rFonts w:ascii="Arial Narrow" w:hAnsi="Arial Narrow"/>
          <w:sz w:val="24"/>
          <w:szCs w:val="24"/>
        </w:rPr>
        <w:t>A ce titre</w:t>
      </w:r>
      <w:r w:rsidR="009630AD" w:rsidRPr="00A0363C">
        <w:rPr>
          <w:rFonts w:ascii="Arial Narrow" w:hAnsi="Arial Narrow"/>
          <w:sz w:val="24"/>
          <w:szCs w:val="24"/>
        </w:rPr>
        <w:t xml:space="preserve">, 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 xml:space="preserve">les </w:t>
      </w:r>
      <w:r w:rsidRPr="00A0363C">
        <w:rPr>
          <w:rFonts w:ascii="Arial Narrow" w:hAnsi="Arial Narrow"/>
          <w:b/>
          <w:bCs/>
          <w:sz w:val="24"/>
          <w:szCs w:val="24"/>
        </w:rPr>
        <w:t xml:space="preserve">13 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>D</w:t>
      </w:r>
      <w:r w:rsidRPr="00A0363C">
        <w:rPr>
          <w:rFonts w:ascii="Arial Narrow" w:hAnsi="Arial Narrow"/>
          <w:b/>
          <w:bCs/>
          <w:sz w:val="24"/>
          <w:szCs w:val="24"/>
        </w:rPr>
        <w:t xml:space="preserve">irections 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>R</w:t>
      </w:r>
      <w:r w:rsidRPr="00A0363C">
        <w:rPr>
          <w:rFonts w:ascii="Arial Narrow" w:hAnsi="Arial Narrow"/>
          <w:b/>
          <w:bCs/>
          <w:sz w:val="24"/>
          <w:szCs w:val="24"/>
        </w:rPr>
        <w:t xml:space="preserve">égionales du 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>T</w:t>
      </w:r>
      <w:r w:rsidRPr="00A0363C">
        <w:rPr>
          <w:rFonts w:ascii="Arial Narrow" w:hAnsi="Arial Narrow"/>
          <w:b/>
          <w:bCs/>
          <w:sz w:val="24"/>
          <w:szCs w:val="24"/>
        </w:rPr>
        <w:t>résor (DRT)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 xml:space="preserve"> devraient être les points focaux de supervision </w:t>
      </w:r>
      <w:r w:rsidRPr="00A0363C">
        <w:rPr>
          <w:rFonts w:ascii="Arial Narrow" w:hAnsi="Arial Narrow"/>
          <w:b/>
          <w:bCs/>
          <w:sz w:val="24"/>
          <w:szCs w:val="24"/>
        </w:rPr>
        <w:t>de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 xml:space="preserve"> leurs </w:t>
      </w:r>
      <w:r w:rsidRPr="00A0363C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Trésoreries de wilaya (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>TW</w:t>
      </w:r>
      <w:r w:rsidRPr="00A0363C">
        <w:rPr>
          <w:rFonts w:ascii="Arial Narrow" w:hAnsi="Arial Narrow"/>
          <w:b/>
          <w:bCs/>
          <w:sz w:val="24"/>
          <w:szCs w:val="24"/>
        </w:rPr>
        <w:t>)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 xml:space="preserve"> affiliées</w:t>
      </w:r>
      <w:r w:rsidRPr="00A0363C">
        <w:rPr>
          <w:rFonts w:ascii="Arial Narrow" w:hAnsi="Arial Narrow"/>
          <w:b/>
          <w:bCs/>
          <w:sz w:val="24"/>
          <w:szCs w:val="24"/>
        </w:rPr>
        <w:t xml:space="preserve"> qui sont au nombre de 04 à 07 par DRT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 xml:space="preserve">, </w:t>
      </w:r>
      <w:r w:rsidRPr="00A0363C">
        <w:rPr>
          <w:rFonts w:ascii="Arial Narrow" w:hAnsi="Arial Narrow"/>
          <w:b/>
          <w:bCs/>
          <w:sz w:val="24"/>
          <w:szCs w:val="24"/>
        </w:rPr>
        <w:t>et de</w:t>
      </w:r>
      <w:r w:rsidR="009630AD" w:rsidRPr="00A0363C">
        <w:rPr>
          <w:rFonts w:ascii="Arial Narrow" w:hAnsi="Arial Narrow"/>
          <w:b/>
          <w:bCs/>
          <w:sz w:val="24"/>
          <w:szCs w:val="24"/>
        </w:rPr>
        <w:t xml:space="preserve"> leurs TC et EPS respectifs</w:t>
      </w:r>
      <w:r w:rsidR="000F652B" w:rsidRPr="00A0363C">
        <w:rPr>
          <w:rFonts w:ascii="Arial Narrow" w:hAnsi="Arial Narrow"/>
          <w:b/>
          <w:bCs/>
          <w:sz w:val="24"/>
          <w:szCs w:val="24"/>
        </w:rPr>
        <w:t xml:space="preserve"> (communiquées dans la liste initiale).</w:t>
      </w:r>
    </w:p>
    <w:p w14:paraId="5F777999" w14:textId="77777777" w:rsidR="00D43F04" w:rsidRDefault="00D43F04" w:rsidP="00D43F04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sz w:val="28"/>
          <w:szCs w:val="28"/>
          <w:lang w:eastAsia="fr-FR"/>
        </w:rPr>
      </w:pPr>
    </w:p>
    <w:p w14:paraId="2A81BD1F" w14:textId="77777777" w:rsidR="00A0363C" w:rsidRDefault="00A0363C" w:rsidP="00A0363C">
      <w:pPr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</w:p>
    <w:p w14:paraId="2101BEF3" w14:textId="77777777" w:rsidR="00A0363C" w:rsidRDefault="00A0363C" w:rsidP="00A0363C">
      <w:pPr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</w:p>
    <w:p w14:paraId="515AEE54" w14:textId="77777777" w:rsidR="00A0363C" w:rsidRPr="00A0363C" w:rsidRDefault="00A0363C" w:rsidP="00A0363C">
      <w:pPr>
        <w:rPr>
          <w:rFonts w:ascii="Arial Narrow" w:eastAsia="Times New Roman" w:hAnsi="Arial Narrow" w:cs="Times New Roman"/>
          <w:sz w:val="28"/>
          <w:szCs w:val="28"/>
          <w:lang w:eastAsia="fr-FR"/>
        </w:rPr>
        <w:sectPr w:rsidR="00A0363C" w:rsidRPr="00A0363C" w:rsidSect="00FA06B3">
          <w:headerReference w:type="default" r:id="rId7"/>
          <w:footerReference w:type="default" r:id="rId8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875EF7F" w14:textId="605C8435" w:rsidR="00704B3D" w:rsidRPr="000F652B" w:rsidRDefault="00EE42EE" w:rsidP="00D423B1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color w:val="FF0000"/>
          <w:sz w:val="40"/>
          <w:szCs w:val="40"/>
          <w:lang w:eastAsia="fr-FR"/>
        </w:rPr>
      </w:pPr>
      <w:r>
        <w:rPr>
          <w:rFonts w:ascii="Arial Narrow" w:eastAsia="Times New Roman" w:hAnsi="Arial Narrow" w:cs="Times New Roman"/>
          <w:b/>
          <w:bCs/>
          <w:i/>
          <w:iCs/>
          <w:noProof/>
          <w:color w:val="FF0000"/>
          <w:sz w:val="40"/>
          <w:szCs w:val="40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6ED39" wp14:editId="7BE020F0">
                <wp:simplePos x="0" y="0"/>
                <wp:positionH relativeFrom="margin">
                  <wp:posOffset>-516255</wp:posOffset>
                </wp:positionH>
                <wp:positionV relativeFrom="paragraph">
                  <wp:posOffset>220345</wp:posOffset>
                </wp:positionV>
                <wp:extent cx="9906000" cy="5486400"/>
                <wp:effectExtent l="0" t="0" r="0" b="0"/>
                <wp:wrapNone/>
                <wp:docPr id="1086224811" name="Triangle isocè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06000" cy="54864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4843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46" o:spid="_x0000_s1026" type="#_x0000_t5" style="position:absolute;margin-left:-40.65pt;margin-top:17.35pt;width:780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" fillcolor="white [3212]" strokecolor="#0a121c [484]" strokeweight="2pt">
                <v:path arrowok="t"/>
                <w10:wrap anchorx="margin"/>
              </v:shape>
            </w:pict>
          </mc:Fallback>
        </mc:AlternateContent>
      </w:r>
      <w:r w:rsidR="000F652B" w:rsidRPr="000F652B">
        <w:rPr>
          <w:rFonts w:ascii="Arial Narrow" w:eastAsia="Times New Roman" w:hAnsi="Arial Narrow" w:cs="Times New Roman"/>
          <w:b/>
          <w:bCs/>
          <w:i/>
          <w:iCs/>
          <w:noProof/>
          <w:color w:val="FF0000"/>
          <w:sz w:val="40"/>
          <w:szCs w:val="40"/>
          <w:lang w:eastAsia="fr-FR"/>
        </w:rPr>
        <w:t>L’actuelle arborescence</w:t>
      </w:r>
      <w:r w:rsidR="00704B3D" w:rsidRPr="000F652B">
        <w:rPr>
          <w:rFonts w:ascii="Arial Narrow" w:eastAsia="Times New Roman" w:hAnsi="Arial Narrow" w:cs="Times New Roman"/>
          <w:b/>
          <w:bCs/>
          <w:i/>
          <w:iCs/>
          <w:color w:val="FF0000"/>
          <w:sz w:val="40"/>
          <w:szCs w:val="40"/>
          <w:lang w:eastAsia="fr-FR"/>
        </w:rPr>
        <w:t> :</w:t>
      </w:r>
    </w:p>
    <w:p w14:paraId="4F71B2F4" w14:textId="605EE61B" w:rsidR="00E45131" w:rsidRDefault="00EE42EE" w:rsidP="00E45131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079824" wp14:editId="72DB4124">
                <wp:simplePos x="0" y="0"/>
                <wp:positionH relativeFrom="column">
                  <wp:posOffset>5951855</wp:posOffset>
                </wp:positionH>
                <wp:positionV relativeFrom="paragraph">
                  <wp:posOffset>381000</wp:posOffset>
                </wp:positionV>
                <wp:extent cx="1930400" cy="592455"/>
                <wp:effectExtent l="0" t="0" r="0" b="0"/>
                <wp:wrapNone/>
                <wp:docPr id="1168218716" name="Zone de text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04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6EB4DA" w14:textId="77777777" w:rsidR="004E1BF9" w:rsidRPr="004E1BF9" w:rsidRDefault="004E1BF9" w:rsidP="004E1BF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E1BF9">
                              <w:rPr>
                                <w:b/>
                                <w:bCs/>
                              </w:rPr>
                              <w:t>Pyramide de supervision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079824" id="_x0000_t202" coordsize="21600,21600" o:spt="202" path="m,l,21600r21600,l21600,xe">
                <v:stroke joinstyle="miter"/>
                <v:path gradientshapeok="t" o:connecttype="rect"/>
              </v:shapetype>
              <v:shape id="Zone de texte 45" o:spid="_x0000_s1026" type="#_x0000_t202" style="position:absolute;left:0;text-align:left;margin-left:468.65pt;margin-top:30pt;width:152pt;height:4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" filled="f" stroked="f" strokeweight=".5pt">
                <v:textbox>
                  <w:txbxContent>
                    <w:p w14:paraId="006EB4DA" w14:textId="77777777" w:rsidR="004E1BF9" w:rsidRPr="004E1BF9" w:rsidRDefault="004E1BF9" w:rsidP="004E1BF9">
                      <w:pPr>
                        <w:rPr>
                          <w:b/>
                          <w:bCs/>
                        </w:rPr>
                      </w:pPr>
                      <w:r w:rsidRPr="004E1BF9">
                        <w:rPr>
                          <w:b/>
                          <w:bCs/>
                        </w:rPr>
                        <w:t>Pyramide de supervision</w:t>
                      </w:r>
                    </w:p>
                  </w:txbxContent>
                </v:textbox>
              </v:shape>
            </w:pict>
          </mc:Fallback>
        </mc:AlternateContent>
      </w:r>
    </w:p>
    <w:p w14:paraId="57EB0FFC" w14:textId="53FFBD08" w:rsidR="00E45131" w:rsidRDefault="00EE42EE" w:rsidP="00222F40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64A7A0" wp14:editId="7ED53283">
                <wp:simplePos x="0" y="0"/>
                <wp:positionH relativeFrom="column">
                  <wp:posOffset>3907155</wp:posOffset>
                </wp:positionH>
                <wp:positionV relativeFrom="paragraph">
                  <wp:posOffset>128270</wp:posOffset>
                </wp:positionV>
                <wp:extent cx="944880" cy="792480"/>
                <wp:effectExtent l="0" t="0" r="7620" b="7620"/>
                <wp:wrapNone/>
                <wp:docPr id="1812511113" name="Rectangle : coins arrondi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488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BB5DB" w14:textId="77777777" w:rsidR="00C612F0" w:rsidRPr="00E45131" w:rsidRDefault="00C612F0" w:rsidP="00C612F0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4513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Compte superviseur Ministre des Finances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64A7A0" id="Rectangle : coins arrondis 44" o:spid="_x0000_s1027" style="position:absolute;left:0;text-align:left;margin-left:307.65pt;margin-top:10.1pt;width:74.4pt;height:6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" fillcolor="#4f81bd [3204]" strokecolor="#0a121c [484]" strokeweight="2pt">
                <v:path arrowok="t"/>
                <v:textbox>
                  <w:txbxContent>
                    <w:p w14:paraId="114BB5DB" w14:textId="77777777" w:rsidR="00C612F0" w:rsidRPr="00E45131" w:rsidRDefault="00C612F0" w:rsidP="00C612F0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45131">
                        <w:rPr>
                          <w:b/>
                          <w:bCs/>
                          <w:sz w:val="18"/>
                          <w:szCs w:val="18"/>
                        </w:rPr>
                        <w:t>Compte superviseur Ministre des Finances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D10C1D" w14:textId="77777777" w:rsidR="00D43F04" w:rsidRDefault="008D2845" w:rsidP="00222F40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749376" behindDoc="0" locked="0" layoutInCell="1" allowOverlap="1" wp14:anchorId="007F530F" wp14:editId="1AE71E0D">
            <wp:simplePos x="0" y="0"/>
            <wp:positionH relativeFrom="column">
              <wp:posOffset>4878070</wp:posOffset>
            </wp:positionH>
            <wp:positionV relativeFrom="paragraph">
              <wp:posOffset>215900</wp:posOffset>
            </wp:positionV>
            <wp:extent cx="447040" cy="414655"/>
            <wp:effectExtent l="0" t="0" r="0" b="4445"/>
            <wp:wrapNone/>
            <wp:docPr id="1986944821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CA9F02" w14:textId="452DA81A" w:rsidR="00D43F04" w:rsidRDefault="00EE42EE" w:rsidP="00222F40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C633E0" wp14:editId="34E4B62D">
                <wp:simplePos x="0" y="0"/>
                <wp:positionH relativeFrom="margin">
                  <wp:posOffset>3488055</wp:posOffset>
                </wp:positionH>
                <wp:positionV relativeFrom="paragraph">
                  <wp:posOffset>41910</wp:posOffset>
                </wp:positionV>
                <wp:extent cx="1024255" cy="321945"/>
                <wp:effectExtent l="0" t="0" r="0" b="0"/>
                <wp:wrapNone/>
                <wp:docPr id="1613112396" name="Zone de text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425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A2D25" w14:textId="77777777" w:rsidR="0001449E" w:rsidRPr="004E1BF9" w:rsidRDefault="0001449E" w:rsidP="0001449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4E1BF9">
                              <w:rPr>
                                <w:b/>
                                <w:bCs/>
                              </w:rPr>
                              <w:t>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633E0" id="Zone de texte 43" o:spid="_x0000_s1028" type="#_x0000_t202" style="position:absolute;left:0;text-align:left;margin-left:274.65pt;margin-top:3.3pt;width:80.65pt;height:25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" filled="f" stroked="f" strokeweight=".5pt">
                <v:textbox>
                  <w:txbxContent>
                    <w:p w14:paraId="400A2D25" w14:textId="77777777" w:rsidR="0001449E" w:rsidRPr="004E1BF9" w:rsidRDefault="0001449E" w:rsidP="0001449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 w:rsidRPr="004E1BF9">
                        <w:rPr>
                          <w:b/>
                          <w:bCs/>
                        </w:rPr>
                        <w:t>upervision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299" distR="114299" simplePos="0" relativeHeight="251680768" behindDoc="0" locked="0" layoutInCell="1" allowOverlap="1" wp14:anchorId="20C1231B" wp14:editId="58BDFADD">
                <wp:simplePos x="0" y="0"/>
                <wp:positionH relativeFrom="column">
                  <wp:posOffset>4419599</wp:posOffset>
                </wp:positionH>
                <wp:positionV relativeFrom="paragraph">
                  <wp:posOffset>21590</wp:posOffset>
                </wp:positionV>
                <wp:extent cx="0" cy="194945"/>
                <wp:effectExtent l="76200" t="0" r="38100" b="33655"/>
                <wp:wrapNone/>
                <wp:docPr id="1473861125" name="Connecteur droit avec flèch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210F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2" o:spid="_x0000_s1026" type="#_x0000_t32" style="position:absolute;margin-left:348pt;margin-top:1.7pt;width:0;height:15.35pt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C954E" wp14:editId="76E923B4">
                <wp:simplePos x="0" y="0"/>
                <wp:positionH relativeFrom="column">
                  <wp:posOffset>3920490</wp:posOffset>
                </wp:positionH>
                <wp:positionV relativeFrom="paragraph">
                  <wp:posOffset>364490</wp:posOffset>
                </wp:positionV>
                <wp:extent cx="944880" cy="792480"/>
                <wp:effectExtent l="0" t="0" r="7620" b="7620"/>
                <wp:wrapNone/>
                <wp:docPr id="1478449060" name="Rectangle : coins arrondi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488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C733A" w14:textId="77777777" w:rsidR="00E45131" w:rsidRPr="00E45131" w:rsidRDefault="00E45131" w:rsidP="00E4513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4513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Compte </w:t>
                            </w:r>
                            <w:proofErr w:type="gramStart"/>
                            <w:r w:rsidRPr="00E4513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superviseur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DGTGCOFE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C954E" id="Rectangle : coins arrondis 41" o:spid="_x0000_s1029" style="position:absolute;left:0;text-align:left;margin-left:308.7pt;margin-top:28.7pt;width:74.4pt;height:6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" fillcolor="#4f81bd [3204]" strokecolor="#0a121c [484]" strokeweight="2pt">
                <v:path arrowok="t"/>
                <v:textbox>
                  <w:txbxContent>
                    <w:p w14:paraId="09DC733A" w14:textId="77777777" w:rsidR="00E45131" w:rsidRPr="00E45131" w:rsidRDefault="00E45131" w:rsidP="00E45131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45131">
                        <w:rPr>
                          <w:b/>
                          <w:bCs/>
                          <w:sz w:val="18"/>
                          <w:szCs w:val="18"/>
                        </w:rPr>
                        <w:t xml:space="preserve">Compte </w:t>
                      </w:r>
                      <w:proofErr w:type="gramStart"/>
                      <w:r w:rsidRPr="00E45131">
                        <w:rPr>
                          <w:b/>
                          <w:bCs/>
                          <w:sz w:val="18"/>
                          <w:szCs w:val="18"/>
                        </w:rPr>
                        <w:t xml:space="preserve">superviseur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DGTGCOFE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1542EDEA" w14:textId="77777777" w:rsidR="00D43F04" w:rsidRDefault="00D43F04" w:rsidP="00222F40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</w:p>
    <w:p w14:paraId="43ADE9D9" w14:textId="54EFA239" w:rsidR="00D43F04" w:rsidRDefault="008D2845" w:rsidP="00222F40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747328" behindDoc="0" locked="0" layoutInCell="1" allowOverlap="1" wp14:anchorId="5CA8AAA6" wp14:editId="29436E31">
            <wp:simplePos x="0" y="0"/>
            <wp:positionH relativeFrom="column">
              <wp:posOffset>5689600</wp:posOffset>
            </wp:positionH>
            <wp:positionV relativeFrom="paragraph">
              <wp:posOffset>12489</wp:posOffset>
            </wp:positionV>
            <wp:extent cx="447095" cy="414867"/>
            <wp:effectExtent l="0" t="0" r="0" b="4445"/>
            <wp:wrapNone/>
            <wp:docPr id="1140623426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95" cy="4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4946F9" wp14:editId="4694C8FE">
                <wp:simplePos x="0" y="0"/>
                <wp:positionH relativeFrom="margin">
                  <wp:posOffset>3446145</wp:posOffset>
                </wp:positionH>
                <wp:positionV relativeFrom="paragraph">
                  <wp:posOffset>281305</wp:posOffset>
                </wp:positionV>
                <wp:extent cx="1024255" cy="321945"/>
                <wp:effectExtent l="0" t="0" r="0" b="0"/>
                <wp:wrapNone/>
                <wp:docPr id="1241871038" name="Zone de text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425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D1DD2" w14:textId="77777777" w:rsidR="0001449E" w:rsidRPr="004E1BF9" w:rsidRDefault="0001449E" w:rsidP="0001449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4E1BF9">
                              <w:rPr>
                                <w:b/>
                                <w:bCs/>
                              </w:rPr>
                              <w:t>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946F9" id="Zone de texte 40" o:spid="_x0000_s1030" type="#_x0000_t202" style="position:absolute;left:0;text-align:left;margin-left:271.35pt;margin-top:22.15pt;width:80.65pt;height:25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" filled="f" stroked="f" strokeweight=".5pt">
                <v:textbox>
                  <w:txbxContent>
                    <w:p w14:paraId="6BED1DD2" w14:textId="77777777" w:rsidR="0001449E" w:rsidRPr="004E1BF9" w:rsidRDefault="0001449E" w:rsidP="0001449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 w:rsidRPr="004E1BF9">
                        <w:rPr>
                          <w:b/>
                          <w:bCs/>
                        </w:rPr>
                        <w:t>upervision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348A10" wp14:editId="017C5531">
                <wp:simplePos x="0" y="0"/>
                <wp:positionH relativeFrom="column">
                  <wp:posOffset>4411345</wp:posOffset>
                </wp:positionH>
                <wp:positionV relativeFrom="paragraph">
                  <wp:posOffset>281305</wp:posOffset>
                </wp:positionV>
                <wp:extent cx="8255" cy="211455"/>
                <wp:effectExtent l="76200" t="0" r="48895" b="36195"/>
                <wp:wrapNone/>
                <wp:docPr id="815974867" name="Connecteur droit avec flèch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0BE50" id="Connecteur droit avec flèche 39" o:spid="_x0000_s1026" type="#_x0000_t32" style="position:absolute;margin-left:347.35pt;margin-top:22.15pt;width:.65pt;height:1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A145DB" wp14:editId="4F7DA042">
                <wp:simplePos x="0" y="0"/>
                <wp:positionH relativeFrom="column">
                  <wp:posOffset>5054600</wp:posOffset>
                </wp:positionH>
                <wp:positionV relativeFrom="paragraph">
                  <wp:posOffset>120650</wp:posOffset>
                </wp:positionV>
                <wp:extent cx="779145" cy="398145"/>
                <wp:effectExtent l="0" t="0" r="59055" b="40005"/>
                <wp:wrapNone/>
                <wp:docPr id="1273987077" name="Connecteur droit avec flèch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9145" cy="39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CA2DB" id="Connecteur droit avec flèche 38" o:spid="_x0000_s1026" type="#_x0000_t32" style="position:absolute;margin-left:398pt;margin-top:9.5pt;width:61.35pt;height:3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01A552" wp14:editId="59B52DF0">
                <wp:simplePos x="0" y="0"/>
                <wp:positionH relativeFrom="column">
                  <wp:posOffset>3132455</wp:posOffset>
                </wp:positionH>
                <wp:positionV relativeFrom="paragraph">
                  <wp:posOffset>154305</wp:posOffset>
                </wp:positionV>
                <wp:extent cx="694055" cy="347345"/>
                <wp:effectExtent l="38100" t="0" r="10795" b="33655"/>
                <wp:wrapNone/>
                <wp:docPr id="1803334640" name="Connecteur droit avec flèch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94055" cy="347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3BEC9" id="Connecteur droit avec flèche 37" o:spid="_x0000_s1026" type="#_x0000_t32" style="position:absolute;margin-left:246.65pt;margin-top:12.15pt;width:54.65pt;height:27.3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300E8F" wp14:editId="2427B07E">
                <wp:simplePos x="0" y="0"/>
                <wp:positionH relativeFrom="column">
                  <wp:posOffset>5774055</wp:posOffset>
                </wp:positionH>
                <wp:positionV relativeFrom="paragraph">
                  <wp:posOffset>449580</wp:posOffset>
                </wp:positionV>
                <wp:extent cx="975360" cy="685800"/>
                <wp:effectExtent l="0" t="0" r="0" b="0"/>
                <wp:wrapNone/>
                <wp:docPr id="266618414" name="Ellips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536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1AAE8" w14:textId="77777777" w:rsidR="00E45131" w:rsidRPr="00E45131" w:rsidRDefault="00E45131" w:rsidP="00E45131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4513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Compte superviseur TW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58</w:t>
                            </w:r>
                          </w:p>
                          <w:p w14:paraId="3DE63CFB" w14:textId="77777777" w:rsidR="00E45131" w:rsidRDefault="00E45131" w:rsidP="00E451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00E8F" id="Ellipse 36" o:spid="_x0000_s1031" style="position:absolute;left:0;text-align:left;margin-left:454.65pt;margin-top:35.4pt;width:76.8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" fillcolor="#4f81bd [3204]" strokecolor="#0a121c [484]" strokeweight="2pt">
                <v:path arrowok="t"/>
                <v:textbox>
                  <w:txbxContent>
                    <w:p w14:paraId="0061AAE8" w14:textId="77777777" w:rsidR="00E45131" w:rsidRPr="00E45131" w:rsidRDefault="00E45131" w:rsidP="00E45131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45131">
                        <w:rPr>
                          <w:b/>
                          <w:bCs/>
                          <w:sz w:val="14"/>
                          <w:szCs w:val="14"/>
                        </w:rPr>
                        <w:t>Compte superviseur TW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58</w:t>
                      </w:r>
                    </w:p>
                    <w:p w14:paraId="3DE63CFB" w14:textId="77777777" w:rsidR="00E45131" w:rsidRDefault="00E45131" w:rsidP="00E4513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1F0FA62" w14:textId="1193DDAF" w:rsidR="00D43F04" w:rsidRDefault="00EE42EE" w:rsidP="00222F40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AB60A3" wp14:editId="5E6CDE2A">
                <wp:simplePos x="0" y="0"/>
                <wp:positionH relativeFrom="margin">
                  <wp:posOffset>3905885</wp:posOffset>
                </wp:positionH>
                <wp:positionV relativeFrom="paragraph">
                  <wp:posOffset>8890</wp:posOffset>
                </wp:positionV>
                <wp:extent cx="975360" cy="685800"/>
                <wp:effectExtent l="0" t="0" r="0" b="0"/>
                <wp:wrapNone/>
                <wp:docPr id="2041457695" name="Ellips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536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02B2B" w14:textId="77777777" w:rsidR="00E45131" w:rsidRPr="00E45131" w:rsidRDefault="00E45131" w:rsidP="00E45131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4513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Compte superviseur TW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  <w:p w14:paraId="5FC4DFD2" w14:textId="77777777" w:rsidR="00E45131" w:rsidRDefault="00E45131" w:rsidP="00E451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B60A3" id="Ellipse 35" o:spid="_x0000_s1032" style="position:absolute;left:0;text-align:left;margin-left:307.55pt;margin-top:.7pt;width:76.8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" fillcolor="#4f81bd [3204]" strokecolor="#0a121c [484]" strokeweight="2pt">
                <v:path arrowok="t"/>
                <v:textbox>
                  <w:txbxContent>
                    <w:p w14:paraId="53402B2B" w14:textId="77777777" w:rsidR="00E45131" w:rsidRPr="00E45131" w:rsidRDefault="00E45131" w:rsidP="00E45131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45131">
                        <w:rPr>
                          <w:b/>
                          <w:bCs/>
                          <w:sz w:val="14"/>
                          <w:szCs w:val="14"/>
                        </w:rPr>
                        <w:t>Compte superviseur TW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2</w:t>
                      </w:r>
                    </w:p>
                    <w:p w14:paraId="5FC4DFD2" w14:textId="77777777" w:rsidR="00E45131" w:rsidRDefault="00E45131" w:rsidP="00E4513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71B24" wp14:editId="50D076C8">
                <wp:simplePos x="0" y="0"/>
                <wp:positionH relativeFrom="column">
                  <wp:posOffset>4902200</wp:posOffset>
                </wp:positionH>
                <wp:positionV relativeFrom="paragraph">
                  <wp:posOffset>161925</wp:posOffset>
                </wp:positionV>
                <wp:extent cx="676910" cy="592455"/>
                <wp:effectExtent l="0" t="0" r="0" b="0"/>
                <wp:wrapNone/>
                <wp:docPr id="2105957547" name="Zone de text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691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5050B" w14:textId="77777777" w:rsidR="00E45131" w:rsidRDefault="00E45131">
                            <w:r>
                              <w:t>…………</w:t>
                            </w:r>
                            <w:r w:rsidR="0001449E"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71B24" id="Zone de texte 34" o:spid="_x0000_s1033" type="#_x0000_t202" style="position:absolute;left:0;text-align:left;margin-left:386pt;margin-top:12.75pt;width:53.3pt;height:4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" filled="f" stroked="f" strokeweight=".5pt">
                <v:textbox>
                  <w:txbxContent>
                    <w:p w14:paraId="7985050B" w14:textId="77777777" w:rsidR="00E45131" w:rsidRDefault="00E45131">
                      <w:r>
                        <w:t>…………</w:t>
                      </w:r>
                      <w:r w:rsidR="0001449E"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C90A52" wp14:editId="6C0FFF4F">
                <wp:simplePos x="0" y="0"/>
                <wp:positionH relativeFrom="column">
                  <wp:posOffset>2089150</wp:posOffset>
                </wp:positionH>
                <wp:positionV relativeFrom="paragraph">
                  <wp:posOffset>10160</wp:posOffset>
                </wp:positionV>
                <wp:extent cx="975360" cy="685800"/>
                <wp:effectExtent l="0" t="0" r="0" b="0"/>
                <wp:wrapNone/>
                <wp:docPr id="777609357" name="Ellips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536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5BCC9" w14:textId="77777777" w:rsidR="00E45131" w:rsidRPr="00E45131" w:rsidRDefault="00E45131" w:rsidP="00E45131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4513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Compte superviseur TW1</w:t>
                            </w:r>
                          </w:p>
                          <w:p w14:paraId="4C584F59" w14:textId="77777777" w:rsidR="00E45131" w:rsidRDefault="00E45131" w:rsidP="00E451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90A52" id="Ellipse 33" o:spid="_x0000_s1034" style="position:absolute;left:0;text-align:left;margin-left:164.5pt;margin-top:.8pt;width:76.8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" fillcolor="#4f81bd [3204]" strokecolor="#0a121c [484]" strokeweight="2pt">
                <v:path arrowok="t"/>
                <v:textbox>
                  <w:txbxContent>
                    <w:p w14:paraId="76F5BCC9" w14:textId="77777777" w:rsidR="00E45131" w:rsidRPr="00E45131" w:rsidRDefault="00E45131" w:rsidP="00E45131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E45131">
                        <w:rPr>
                          <w:b/>
                          <w:bCs/>
                          <w:sz w:val="14"/>
                          <w:szCs w:val="14"/>
                        </w:rPr>
                        <w:t>Compte superviseur TW1</w:t>
                      </w:r>
                    </w:p>
                    <w:p w14:paraId="4C584F59" w14:textId="77777777" w:rsidR="00E45131" w:rsidRDefault="00E45131" w:rsidP="00E4513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14C23F32" w14:textId="3F0FBDEE" w:rsidR="00D43F04" w:rsidRDefault="00EE42EE" w:rsidP="00222F40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</w:pP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9DC840" wp14:editId="332D2726">
                <wp:simplePos x="0" y="0"/>
                <wp:positionH relativeFrom="margin">
                  <wp:posOffset>3556000</wp:posOffset>
                </wp:positionH>
                <wp:positionV relativeFrom="paragraph">
                  <wp:posOffset>295910</wp:posOffset>
                </wp:positionV>
                <wp:extent cx="3331845" cy="440690"/>
                <wp:effectExtent l="0" t="0" r="0" b="0"/>
                <wp:wrapNone/>
                <wp:docPr id="961478105" name="Zone de text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31845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1D22B" w14:textId="77777777" w:rsidR="0001449E" w:rsidRPr="000F652B" w:rsidRDefault="0001449E" w:rsidP="0001449E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0F652B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Supervision</w:t>
                            </w:r>
                            <w:r w:rsidR="00FC452E" w:rsidRPr="000F652B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 xml:space="preserve"> non autorisée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C840" id="Zone de texte 32" o:spid="_x0000_s1035" type="#_x0000_t202" style="position:absolute;left:0;text-align:left;margin-left:280pt;margin-top:23.3pt;width:262.35pt;height:34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" filled="f" stroked="f" strokeweight=".5pt">
                <v:textbox>
                  <w:txbxContent>
                    <w:p w14:paraId="6CA1D22B" w14:textId="77777777" w:rsidR="0001449E" w:rsidRPr="000F652B" w:rsidRDefault="0001449E" w:rsidP="0001449E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0F652B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Supervision</w:t>
                      </w:r>
                      <w:r w:rsidR="00FC452E" w:rsidRPr="000F652B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 xml:space="preserve"> non autorisée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181EA2" wp14:editId="14E81DB6">
                <wp:simplePos x="0" y="0"/>
                <wp:positionH relativeFrom="margin">
                  <wp:posOffset>3251200</wp:posOffset>
                </wp:positionH>
                <wp:positionV relativeFrom="paragraph">
                  <wp:posOffset>304165</wp:posOffset>
                </wp:positionV>
                <wp:extent cx="304800" cy="381000"/>
                <wp:effectExtent l="0" t="0" r="0" b="0"/>
                <wp:wrapNone/>
                <wp:docPr id="1887045865" name="Zone de tex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0E1FC" w14:textId="77777777" w:rsidR="008D3F3D" w:rsidRPr="000F652B" w:rsidRDefault="008D3F3D" w:rsidP="008D3F3D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0F652B"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81EA2" id="Zone de texte 31" o:spid="_x0000_s1036" type="#_x0000_t202" style="position:absolute;left:0;text-align:left;margin-left:256pt;margin-top:23.95pt;width:24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" filled="f" stroked="f" strokeweight=".5pt">
                <v:textbox>
                  <w:txbxContent>
                    <w:p w14:paraId="44E0E1FC" w14:textId="77777777" w:rsidR="008D3F3D" w:rsidRPr="000F652B" w:rsidRDefault="008D3F3D" w:rsidP="008D3F3D">
                      <w:pPr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  <w:r w:rsidRPr="000F652B"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5C0F76" wp14:editId="286ECCD1">
                <wp:simplePos x="0" y="0"/>
                <wp:positionH relativeFrom="margin">
                  <wp:posOffset>2540000</wp:posOffset>
                </wp:positionH>
                <wp:positionV relativeFrom="paragraph">
                  <wp:posOffset>211455</wp:posOffset>
                </wp:positionV>
                <wp:extent cx="304800" cy="381000"/>
                <wp:effectExtent l="0" t="0" r="0" b="0"/>
                <wp:wrapNone/>
                <wp:docPr id="103561327" name="Zone de text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EE48E" w14:textId="77777777" w:rsidR="008D3F3D" w:rsidRPr="008D3F3D" w:rsidRDefault="008D3F3D" w:rsidP="008D3F3D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8D3F3D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0F76" id="Zone de texte 30" o:spid="_x0000_s1037" type="#_x0000_t202" style="position:absolute;left:0;text-align:left;margin-left:200pt;margin-top:16.65pt;width:24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" filled="f" stroked="f" strokeweight=".5pt">
                <v:textbox>
                  <w:txbxContent>
                    <w:p w14:paraId="7B4EE48E" w14:textId="77777777" w:rsidR="008D3F3D" w:rsidRPr="008D3F3D" w:rsidRDefault="008D3F3D" w:rsidP="008D3F3D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8D3F3D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C9D6D7" wp14:editId="1ACB2FBF">
                <wp:simplePos x="0" y="0"/>
                <wp:positionH relativeFrom="margin">
                  <wp:posOffset>1803400</wp:posOffset>
                </wp:positionH>
                <wp:positionV relativeFrom="paragraph">
                  <wp:posOffset>448310</wp:posOffset>
                </wp:positionV>
                <wp:extent cx="304800" cy="381000"/>
                <wp:effectExtent l="0" t="0" r="0" b="0"/>
                <wp:wrapNone/>
                <wp:docPr id="1303449549" name="Zone de tex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E7FAA" w14:textId="77777777" w:rsidR="008D3F3D" w:rsidRPr="008D3F3D" w:rsidRDefault="008D3F3D" w:rsidP="008D3F3D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8D3F3D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9D6D7" id="Zone de texte 29" o:spid="_x0000_s1038" type="#_x0000_t202" style="position:absolute;left:0;text-align:left;margin-left:142pt;margin-top:35.3pt;width:24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" filled="f" stroked="f" strokeweight=".5pt">
                <v:textbox>
                  <w:txbxContent>
                    <w:p w14:paraId="356E7FAA" w14:textId="77777777" w:rsidR="008D3F3D" w:rsidRPr="008D3F3D" w:rsidRDefault="008D3F3D" w:rsidP="008D3F3D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8D3F3D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eastAsia="Times New Roman" w:hAnsi="Arial Narrow" w:cs="Times New Roman"/>
          <w:b/>
          <w:bCs/>
          <w:i/>
          <w:i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43E00E" wp14:editId="2BEA98EC">
                <wp:simplePos x="0" y="0"/>
                <wp:positionH relativeFrom="column">
                  <wp:posOffset>3141345</wp:posOffset>
                </wp:positionH>
                <wp:positionV relativeFrom="paragraph">
                  <wp:posOffset>186055</wp:posOffset>
                </wp:positionV>
                <wp:extent cx="558800" cy="702945"/>
                <wp:effectExtent l="0" t="0" r="31750" b="40005"/>
                <wp:wrapNone/>
                <wp:docPr id="513666244" name="Connecteur droit avec flèch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" cy="702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816F5" id="Connecteur droit avec flèche 28" o:spid="_x0000_s1026" type="#_x0000_t32" style="position:absolute;margin-left:247.35pt;margin-top:14.65pt;width:44pt;height:55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rFonts w:ascii="Arial Narrow" w:eastAsia="Times New Roman" w:hAnsi="Arial Narrow" w:cs="Times New Roman"/>
          <w:b/>
          <w:bCs/>
          <w:i/>
          <w:i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F74CEF" wp14:editId="2EF6F131">
                <wp:simplePos x="0" y="0"/>
                <wp:positionH relativeFrom="column">
                  <wp:posOffset>2692400</wp:posOffset>
                </wp:positionH>
                <wp:positionV relativeFrom="paragraph">
                  <wp:posOffset>287655</wp:posOffset>
                </wp:positionV>
                <wp:extent cx="8255" cy="279400"/>
                <wp:effectExtent l="76200" t="0" r="48895" b="44450"/>
                <wp:wrapNone/>
                <wp:docPr id="1930408707" name="Connecteur droit avec flèch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C6EA7" id="Connecteur droit avec flèche 27" o:spid="_x0000_s1026" type="#_x0000_t32" style="position:absolute;margin-left:212pt;margin-top:22.65pt;width:.65pt;height:2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rFonts w:ascii="Arial Narrow" w:eastAsia="Times New Roman" w:hAnsi="Arial Narrow" w:cs="Times New Roman"/>
          <w:b/>
          <w:bCs/>
          <w:i/>
          <w:i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4F2A1E" wp14:editId="682C8D16">
                <wp:simplePos x="0" y="0"/>
                <wp:positionH relativeFrom="column">
                  <wp:posOffset>1727200</wp:posOffset>
                </wp:positionH>
                <wp:positionV relativeFrom="paragraph">
                  <wp:posOffset>211455</wp:posOffset>
                </wp:positionV>
                <wp:extent cx="490855" cy="753745"/>
                <wp:effectExtent l="38100" t="0" r="4445" b="46355"/>
                <wp:wrapNone/>
                <wp:docPr id="820041723" name="Connecteur droit avec flèch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90855" cy="753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3132C" id="Connecteur droit avec flèche 26" o:spid="_x0000_s1026" type="#_x0000_t32" style="position:absolute;margin-left:136pt;margin-top:16.65pt;width:38.65pt;height:59.3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" strokecolor="#4579b8 [3044]">
                <v:stroke endarrow="block"/>
                <o:lock v:ext="edit" shapetype="f"/>
              </v:shape>
            </w:pict>
          </mc:Fallback>
        </mc:AlternateContent>
      </w:r>
    </w:p>
    <w:p w14:paraId="679CA8BC" w14:textId="2442A32A" w:rsidR="00E45131" w:rsidRDefault="0069049D" w:rsidP="006D0684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  <w:sectPr w:rsidR="00E45131" w:rsidSect="00FA06B3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790FAB" wp14:editId="063308E0">
                <wp:simplePos x="0" y="0"/>
                <wp:positionH relativeFrom="column">
                  <wp:posOffset>3406140</wp:posOffset>
                </wp:positionH>
                <wp:positionV relativeFrom="paragraph">
                  <wp:posOffset>134620</wp:posOffset>
                </wp:positionV>
                <wp:extent cx="1318260" cy="965200"/>
                <wp:effectExtent l="0" t="0" r="15240" b="25400"/>
                <wp:wrapNone/>
                <wp:docPr id="846451122" name="Triangle isocè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8260" cy="9652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83A0C" w14:textId="1A4F692E" w:rsidR="004E1BF9" w:rsidRPr="004E1BF9" w:rsidRDefault="0069049D" w:rsidP="004E1B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4E1BF9" w:rsidRPr="004E1BF9">
                              <w:rPr>
                                <w:sz w:val="20"/>
                                <w:szCs w:val="20"/>
                              </w:rPr>
                              <w:t>EPS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90FAB" id="Triangle isocèle 23" o:spid="_x0000_s1039" type="#_x0000_t5" style="position:absolute;left:0;text-align:left;margin-left:268.2pt;margin-top:10.6pt;width:103.8pt;height:7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" fillcolor="#4f81bd [3204]" strokecolor="#0a121c [484]" strokeweight="2pt">
                <v:path arrowok="t"/>
                <v:textbox>
                  <w:txbxContent>
                    <w:p w14:paraId="05183A0C" w14:textId="1A4F692E" w:rsidR="004E1BF9" w:rsidRPr="004E1BF9" w:rsidRDefault="0069049D" w:rsidP="004E1B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</w:t>
                      </w:r>
                      <w:r w:rsidR="004E1BF9" w:rsidRPr="004E1BF9">
                        <w:rPr>
                          <w:sz w:val="20"/>
                          <w:szCs w:val="20"/>
                        </w:rPr>
                        <w:t>EPS 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0F8AB3" wp14:editId="3BBC0B1B">
                <wp:simplePos x="0" y="0"/>
                <wp:positionH relativeFrom="column">
                  <wp:posOffset>2112010</wp:posOffset>
                </wp:positionH>
                <wp:positionV relativeFrom="paragraph">
                  <wp:posOffset>118110</wp:posOffset>
                </wp:positionV>
                <wp:extent cx="1202055" cy="965200"/>
                <wp:effectExtent l="0" t="0" r="17145" b="25400"/>
                <wp:wrapNone/>
                <wp:docPr id="1821558969" name="Triangle isocè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2055" cy="9652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056BB" w14:textId="77777777" w:rsidR="004E1BF9" w:rsidRPr="004E1BF9" w:rsidRDefault="004E1BF9" w:rsidP="004E1B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E1BF9">
                              <w:rPr>
                                <w:sz w:val="20"/>
                                <w:szCs w:val="20"/>
                              </w:rPr>
                              <w:t>TC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4E1BF9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F8AB3" id="Triangle isocèle 25" o:spid="_x0000_s1040" type="#_x0000_t5" style="position:absolute;left:0;text-align:left;margin-left:166.3pt;margin-top:9.3pt;width:94.65pt;height:7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" fillcolor="#4f81bd [3204]" strokecolor="#0a121c [484]" strokeweight="2pt">
                <v:path arrowok="t"/>
                <v:textbox>
                  <w:txbxContent>
                    <w:p w14:paraId="6EB056BB" w14:textId="77777777" w:rsidR="004E1BF9" w:rsidRPr="004E1BF9" w:rsidRDefault="004E1BF9" w:rsidP="004E1B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E1BF9">
                        <w:rPr>
                          <w:sz w:val="20"/>
                          <w:szCs w:val="20"/>
                        </w:rPr>
                        <w:t>TC (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4E1BF9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48F203" wp14:editId="2E98E199">
                <wp:simplePos x="0" y="0"/>
                <wp:positionH relativeFrom="column">
                  <wp:posOffset>817880</wp:posOffset>
                </wp:positionH>
                <wp:positionV relativeFrom="paragraph">
                  <wp:posOffset>135255</wp:posOffset>
                </wp:positionV>
                <wp:extent cx="1202055" cy="965200"/>
                <wp:effectExtent l="0" t="0" r="17145" b="25400"/>
                <wp:wrapNone/>
                <wp:docPr id="1025869495" name="Triangle isocè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2055" cy="9652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F3C97" w14:textId="77777777" w:rsidR="0001449E" w:rsidRPr="004E1BF9" w:rsidRDefault="0001449E" w:rsidP="0001449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DRT1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F203" id="Triangle isocèle 24" o:spid="_x0000_s1041" type="#_x0000_t5" style="position:absolute;left:0;text-align:left;margin-left:64.4pt;margin-top:10.65pt;width:94.65pt;height:7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" fillcolor="#4f81bd [3204]" strokecolor="#0a121c [484]" strokeweight="2pt">
                <v:path arrowok="t"/>
                <v:textbox>
                  <w:txbxContent>
                    <w:p w14:paraId="4CEF3C97" w14:textId="77777777" w:rsidR="0001449E" w:rsidRPr="004E1BF9" w:rsidRDefault="0001449E" w:rsidP="0001449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DRT1</w:t>
                      </w:r>
                    </w:p>
                  </w:txbxContent>
                </v:textbox>
              </v:shape>
            </w:pict>
          </mc:Fallback>
        </mc:AlternateContent>
      </w:r>
    </w:p>
    <w:p w14:paraId="00021F26" w14:textId="77777777" w:rsidR="00E45131" w:rsidRDefault="00E45131" w:rsidP="003E523B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i/>
          <w:iCs/>
          <w:sz w:val="28"/>
          <w:szCs w:val="28"/>
          <w:lang w:eastAsia="fr-FR"/>
        </w:rPr>
      </w:pPr>
    </w:p>
    <w:p w14:paraId="6C71A907" w14:textId="77777777" w:rsidR="00863B71" w:rsidRPr="000F652B" w:rsidRDefault="00863B71" w:rsidP="003E523B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b/>
          <w:bCs/>
          <w:color w:val="FF0000"/>
          <w:sz w:val="32"/>
          <w:szCs w:val="32"/>
          <w:lang w:eastAsia="fr-FR"/>
        </w:rPr>
      </w:pPr>
      <w:r w:rsidRPr="00863B71"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fr-FR"/>
        </w:rPr>
        <w:t xml:space="preserve">Correction Souhaitée </w:t>
      </w:r>
      <w:r w:rsidR="000F652B" w:rsidRPr="000F652B">
        <w:rPr>
          <w:rFonts w:ascii="Arial Narrow" w:eastAsia="Times New Roman" w:hAnsi="Arial Narrow" w:cs="Times New Roman"/>
          <w:b/>
          <w:bCs/>
          <w:i/>
          <w:iCs/>
          <w:color w:val="FF0000"/>
          <w:sz w:val="32"/>
          <w:szCs w:val="32"/>
          <w:lang w:eastAsia="fr-FR"/>
        </w:rPr>
        <w:t xml:space="preserve">(Arborescence recommandée) </w:t>
      </w:r>
      <w:r w:rsidRPr="000F652B">
        <w:rPr>
          <w:rFonts w:ascii="Arial Narrow" w:eastAsia="Times New Roman" w:hAnsi="Arial Narrow" w:cs="Times New Roman"/>
          <w:b/>
          <w:bCs/>
          <w:i/>
          <w:iCs/>
          <w:color w:val="FF0000"/>
          <w:sz w:val="32"/>
          <w:szCs w:val="32"/>
          <w:lang w:eastAsia="fr-FR"/>
        </w:rPr>
        <w:t>:</w:t>
      </w:r>
    </w:p>
    <w:p w14:paraId="5F6E6289" w14:textId="77777777" w:rsidR="00863B71" w:rsidRPr="00ED2DFF" w:rsidRDefault="00863B71" w:rsidP="00634D7F">
      <w:pPr>
        <w:spacing w:before="100" w:beforeAutospacing="1" w:after="100" w:afterAutospacing="1" w:line="480" w:lineRule="auto"/>
        <w:jc w:val="both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Pour remédier à cette situation, il est recommandé de procéder comme suit :</w:t>
      </w:r>
    </w:p>
    <w:p w14:paraId="28C70640" w14:textId="750AFCDE" w:rsidR="000E2B46" w:rsidRPr="00ED2DFF" w:rsidRDefault="000E2B46" w:rsidP="00634D7F">
      <w:pPr>
        <w:pStyle w:val="Paragraphedeliste"/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Le compte superviseur du point focal de la DGTCOFE </w:t>
      </w:r>
      <w:r w:rsidR="00634D7F"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supervise son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propre compte gestionnaire, ainsi que tous les comptes superviseurs des postes comptables, </w:t>
      </w:r>
      <w:r w:rsidR="00ED2DFF"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à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savoir les DRT, les TW, les TC et les </w:t>
      </w:r>
      <w:r w:rsidR="00284763"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T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EPS </w:t>
      </w:r>
      <w:r w:rsidR="002805DA"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(la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pyramide de supervision du point focal de la DGTGCOFE </w:t>
      </w:r>
      <w:r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est </w:t>
      </w:r>
      <w:r w:rsidR="007D47F7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actuellement</w:t>
      </w:r>
      <w:r w:rsidR="00284763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 </w:t>
      </w:r>
      <w:r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correcte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sur le portail tansik),</w:t>
      </w:r>
    </w:p>
    <w:p w14:paraId="76478EFA" w14:textId="77777777" w:rsidR="000E2B46" w:rsidRPr="00ED2DFF" w:rsidRDefault="000E2B46" w:rsidP="00284763">
      <w:pPr>
        <w:pStyle w:val="Paragraphedeliste"/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</w:pP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Le </w:t>
      </w:r>
      <w:r w:rsidR="00634D7F"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compte superviseur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d’une DRT </w:t>
      </w:r>
      <w:r w:rsidR="00634D7F"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supervise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son propre compte</w:t>
      </w:r>
      <w:r w:rsidR="00634D7F"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gestionnaire, </w:t>
      </w:r>
      <w:r w:rsidR="00634D7F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ainsi que   les comptes superviseurs des </w:t>
      </w:r>
      <w:r w:rsidR="00284763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Trésoreries de Wilayas (</w:t>
      </w:r>
      <w:r w:rsidR="00634D7F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TW</w:t>
      </w:r>
      <w:r w:rsidR="00284763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)</w:t>
      </w:r>
      <w:r w:rsidR="00634D7F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, les T</w:t>
      </w:r>
      <w:r w:rsidR="00284763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résoreries communales T</w:t>
      </w:r>
      <w:r w:rsidR="00634D7F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C et les </w:t>
      </w:r>
      <w:r w:rsidR="00284763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Trésoreries des </w:t>
      </w:r>
      <w:r w:rsidR="00634D7F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E</w:t>
      </w:r>
      <w:r w:rsidR="00284763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tablissements </w:t>
      </w:r>
      <w:r w:rsidR="00634D7F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P</w:t>
      </w:r>
      <w:r w:rsidR="00284763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ublics de </w:t>
      </w:r>
      <w:r w:rsidR="00634D7F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S</w:t>
      </w:r>
      <w:r w:rsidR="00284763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anté (TEPS)</w:t>
      </w:r>
      <w:r w:rsidR="00634D7F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,</w:t>
      </w:r>
    </w:p>
    <w:p w14:paraId="324502D5" w14:textId="77777777" w:rsidR="002A4FB8" w:rsidRPr="00ED2DFF" w:rsidRDefault="00634D7F" w:rsidP="005A2AF3">
      <w:pPr>
        <w:pStyle w:val="Paragraphedeliste"/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</w:pP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Le compte superviseur d’une TW </w:t>
      </w:r>
      <w:r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ne supervise que</w:t>
      </w:r>
      <w:r w:rsidR="00284763"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 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son propre compte gestionnaire, </w:t>
      </w:r>
    </w:p>
    <w:p w14:paraId="1C8A8284" w14:textId="77777777" w:rsidR="00634D7F" w:rsidRPr="00ED2DFF" w:rsidRDefault="00634D7F" w:rsidP="00634D7F">
      <w:pPr>
        <w:pStyle w:val="Paragraphedeliste"/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</w:pP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Le compte superviseur d’une TC</w:t>
      </w:r>
      <w:r w:rsidR="00284763"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r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ne supervise que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son propre compte gestionnaire, </w:t>
      </w:r>
    </w:p>
    <w:p w14:paraId="08BDD354" w14:textId="5DF9B5F0" w:rsidR="00634D7F" w:rsidRPr="00ED2DFF" w:rsidRDefault="00634D7F" w:rsidP="00C502CA">
      <w:pPr>
        <w:pStyle w:val="Paragraphedeliste"/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</w:pP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Le compte superviseur d’une </w:t>
      </w:r>
      <w:r w:rsidR="00ED2DFF">
        <w:rPr>
          <w:rFonts w:ascii="Arial Narrow" w:eastAsia="Times New Roman" w:hAnsi="Arial Narrow" w:cs="Times New Roman"/>
          <w:sz w:val="24"/>
          <w:szCs w:val="24"/>
          <w:lang w:eastAsia="fr-FR"/>
        </w:rPr>
        <w:t>T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EPS</w:t>
      </w:r>
      <w:r w:rsid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r w:rsidRPr="00ED2DF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ne supervise que</w:t>
      </w:r>
      <w:r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son propre compte gestionnaire</w:t>
      </w:r>
      <w:r w:rsidR="00C502CA" w:rsidRPr="00ED2DFF">
        <w:rPr>
          <w:rFonts w:ascii="Arial Narrow" w:eastAsia="Times New Roman" w:hAnsi="Arial Narrow" w:cs="Times New Roman"/>
          <w:sz w:val="24"/>
          <w:szCs w:val="24"/>
          <w:lang w:eastAsia="fr-FR"/>
        </w:rPr>
        <w:t>.</w:t>
      </w:r>
    </w:p>
    <w:p w14:paraId="7560FB07" w14:textId="77777777" w:rsidR="002A4FB8" w:rsidRPr="00ED2DFF" w:rsidRDefault="002A4FB8" w:rsidP="00634D7F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</w:pPr>
    </w:p>
    <w:p w14:paraId="248B409E" w14:textId="77777777" w:rsidR="00AA2195" w:rsidRDefault="00AA2195" w:rsidP="00AA2195">
      <w:pPr>
        <w:spacing w:before="100" w:beforeAutospacing="1" w:after="100" w:afterAutospacing="1" w:line="480" w:lineRule="auto"/>
        <w:jc w:val="both"/>
        <w:rPr>
          <w:rFonts w:ascii="Arial Narrow" w:eastAsia="Times New Roman" w:hAnsi="Arial Narrow" w:cs="Times New Roman"/>
          <w:sz w:val="28"/>
          <w:szCs w:val="28"/>
          <w:lang w:eastAsia="fr-FR"/>
        </w:rPr>
        <w:sectPr w:rsidR="00AA2195" w:rsidSect="00FA06B3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0D3AB7A8" w14:textId="566BC797" w:rsidR="00AA2195" w:rsidRPr="008828AC" w:rsidRDefault="00EE42EE" w:rsidP="00D423B1">
      <w:pPr>
        <w:spacing w:before="100" w:beforeAutospacing="1" w:after="100" w:afterAutospacing="1" w:line="480" w:lineRule="auto"/>
        <w:jc w:val="both"/>
        <w:rPr>
          <w:rFonts w:ascii="Arial Narrow" w:eastAsia="Times New Roman" w:hAnsi="Arial Narrow" w:cs="Times New Roman"/>
          <w:color w:val="FF0000"/>
          <w:sz w:val="36"/>
          <w:szCs w:val="36"/>
          <w:lang w:eastAsia="fr-FR"/>
        </w:rPr>
      </w:pPr>
      <w:r>
        <w:rPr>
          <w:rFonts w:ascii="Arial Narrow" w:eastAsia="Times New Roman" w:hAnsi="Arial Narrow" w:cs="Times New Roman"/>
          <w:b/>
          <w:bCs/>
          <w:i/>
          <w:iCs/>
          <w:noProof/>
          <w:color w:val="FF0000"/>
          <w:sz w:val="36"/>
          <w:szCs w:val="36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5ADDE7" wp14:editId="263B9264">
                <wp:simplePos x="0" y="0"/>
                <wp:positionH relativeFrom="margin">
                  <wp:posOffset>-660400</wp:posOffset>
                </wp:positionH>
                <wp:positionV relativeFrom="paragraph">
                  <wp:posOffset>-76200</wp:posOffset>
                </wp:positionV>
                <wp:extent cx="9906000" cy="5765800"/>
                <wp:effectExtent l="0" t="0" r="0" b="6350"/>
                <wp:wrapNone/>
                <wp:docPr id="1305242946" name="Triangle isocè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06000" cy="57658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A7795" w14:textId="77777777" w:rsidR="00654068" w:rsidRDefault="00654068" w:rsidP="006540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DDE7" id="Triangle isocèle 22" o:spid="_x0000_s1042" type="#_x0000_t5" style="position:absolute;left:0;text-align:left;margin-left:-52pt;margin-top:-6pt;width:780pt;height:45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" fillcolor="white [3212]" strokecolor="#0a121c [484]" strokeweight="2pt">
                <v:path arrowok="t"/>
                <v:textbox>
                  <w:txbxContent>
                    <w:p w14:paraId="414A7795" w14:textId="77777777" w:rsidR="00654068" w:rsidRDefault="00654068" w:rsidP="0065406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28AC" w:rsidRPr="008828AC">
        <w:rPr>
          <w:rFonts w:ascii="Arial Narrow" w:eastAsia="Times New Roman" w:hAnsi="Arial Narrow" w:cs="Times New Roman"/>
          <w:b/>
          <w:bCs/>
          <w:i/>
          <w:iCs/>
          <w:color w:val="FF0000"/>
          <w:sz w:val="36"/>
          <w:szCs w:val="36"/>
          <w:lang w:eastAsia="fr-FR"/>
        </w:rPr>
        <w:t xml:space="preserve">Arborescence recommandée </w:t>
      </w:r>
      <w:r w:rsidR="00D423B1" w:rsidRPr="008828AC">
        <w:rPr>
          <w:rFonts w:ascii="Arial Narrow" w:eastAsia="Times New Roman" w:hAnsi="Arial Narrow" w:cs="Times New Roman"/>
          <w:b/>
          <w:bCs/>
          <w:i/>
          <w:iCs/>
          <w:color w:val="FF0000"/>
          <w:sz w:val="36"/>
          <w:szCs w:val="36"/>
          <w:lang w:eastAsia="fr-FR"/>
        </w:rPr>
        <w:t>:</w:t>
      </w:r>
    </w:p>
    <w:p w14:paraId="20A45BBC" w14:textId="2DF988B4" w:rsidR="00863B71" w:rsidRPr="00863B71" w:rsidRDefault="00EE42EE" w:rsidP="0008469D">
      <w:pPr>
        <w:spacing w:after="0" w:line="480" w:lineRule="auto"/>
        <w:jc w:val="both"/>
        <w:rPr>
          <w:rFonts w:ascii="Arial Narrow" w:eastAsia="Times New Roman" w:hAnsi="Arial Narrow" w:cs="Times New Roman"/>
          <w:sz w:val="28"/>
          <w:szCs w:val="28"/>
          <w:lang w:eastAsia="fr-FR"/>
        </w:rPr>
      </w:pP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FFA50A" wp14:editId="73D0D7F3">
                <wp:simplePos x="0" y="0"/>
                <wp:positionH relativeFrom="column">
                  <wp:posOffset>5697855</wp:posOffset>
                </wp:positionH>
                <wp:positionV relativeFrom="paragraph">
                  <wp:posOffset>7620</wp:posOffset>
                </wp:positionV>
                <wp:extent cx="1930400" cy="592455"/>
                <wp:effectExtent l="0" t="0" r="0" b="0"/>
                <wp:wrapNone/>
                <wp:docPr id="825427384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04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06BB6" w14:textId="77777777" w:rsidR="00FE559E" w:rsidRPr="004E1BF9" w:rsidRDefault="00FE559E" w:rsidP="00FE559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E1BF9">
                              <w:rPr>
                                <w:b/>
                                <w:bCs/>
                              </w:rPr>
                              <w:t>Pyramide de supervision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FA50A" id="Zone de texte 21" o:spid="_x0000_s1043" type="#_x0000_t202" style="position:absolute;left:0;text-align:left;margin-left:448.65pt;margin-top:.6pt;width:152pt;height:46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" filled="f" stroked="f" strokeweight=".5pt">
                <v:textbox>
                  <w:txbxContent>
                    <w:p w14:paraId="38106BB6" w14:textId="77777777" w:rsidR="00FE559E" w:rsidRPr="004E1BF9" w:rsidRDefault="00FE559E" w:rsidP="00FE559E">
                      <w:pPr>
                        <w:rPr>
                          <w:b/>
                          <w:bCs/>
                        </w:rPr>
                      </w:pPr>
                      <w:r w:rsidRPr="004E1BF9">
                        <w:rPr>
                          <w:b/>
                          <w:bCs/>
                        </w:rPr>
                        <w:t>Pyramide de supervision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6B1400" wp14:editId="09B78BC9">
                <wp:simplePos x="0" y="0"/>
                <wp:positionH relativeFrom="column">
                  <wp:posOffset>3818255</wp:posOffset>
                </wp:positionH>
                <wp:positionV relativeFrom="paragraph">
                  <wp:posOffset>85725</wp:posOffset>
                </wp:positionV>
                <wp:extent cx="944880" cy="792480"/>
                <wp:effectExtent l="0" t="0" r="7620" b="7620"/>
                <wp:wrapNone/>
                <wp:docPr id="1394800802" name="Rectangle : coins arrondi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488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D4E28" w14:textId="77777777" w:rsidR="00654068" w:rsidRPr="00E45131" w:rsidRDefault="00654068" w:rsidP="0065406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4513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Compte superviseur Ministre des Finances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B1400" id="Rectangle : coins arrondis 20" o:spid="_x0000_s1044" style="position:absolute;left:0;text-align:left;margin-left:300.65pt;margin-top:6.75pt;width:74.4pt;height:62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" fillcolor="#4f81bd [3204]" strokecolor="#0a121c [484]" strokeweight="2pt">
                <v:path arrowok="t"/>
                <v:textbox>
                  <w:txbxContent>
                    <w:p w14:paraId="664D4E28" w14:textId="77777777" w:rsidR="00654068" w:rsidRPr="00E45131" w:rsidRDefault="00654068" w:rsidP="0065406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45131">
                        <w:rPr>
                          <w:b/>
                          <w:bCs/>
                          <w:sz w:val="18"/>
                          <w:szCs w:val="18"/>
                        </w:rPr>
                        <w:t>Compte superviseur Ministre des Finances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5FFB82" w14:textId="3168F4F4" w:rsidR="00572148" w:rsidRDefault="00552513" w:rsidP="003E523B">
      <w:pPr>
        <w:jc w:val="both"/>
        <w:rPr>
          <w:rFonts w:ascii="Arial Narrow" w:hAnsi="Arial Narrow"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741184" behindDoc="0" locked="0" layoutInCell="1" allowOverlap="1" wp14:anchorId="5EEB13A6" wp14:editId="2D4ACA66">
            <wp:simplePos x="0" y="0"/>
            <wp:positionH relativeFrom="column">
              <wp:posOffset>4809067</wp:posOffset>
            </wp:positionH>
            <wp:positionV relativeFrom="paragraph">
              <wp:posOffset>2773891</wp:posOffset>
            </wp:positionV>
            <wp:extent cx="447095" cy="414867"/>
            <wp:effectExtent l="0" t="0" r="0" b="4445"/>
            <wp:wrapNone/>
            <wp:docPr id="624967913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95" cy="4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45280" behindDoc="0" locked="0" layoutInCell="1" allowOverlap="1" wp14:anchorId="5277748D" wp14:editId="12D916C2">
            <wp:simplePos x="0" y="0"/>
            <wp:positionH relativeFrom="column">
              <wp:posOffset>4961255</wp:posOffset>
            </wp:positionH>
            <wp:positionV relativeFrom="paragraph">
              <wp:posOffset>554991</wp:posOffset>
            </wp:positionV>
            <wp:extent cx="447095" cy="414867"/>
            <wp:effectExtent l="0" t="0" r="0" b="4445"/>
            <wp:wrapNone/>
            <wp:docPr id="1386878004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95" cy="4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43232" behindDoc="0" locked="0" layoutInCell="1" allowOverlap="1" wp14:anchorId="0039A1EB" wp14:editId="27A8D3FB">
            <wp:simplePos x="0" y="0"/>
            <wp:positionH relativeFrom="column">
              <wp:posOffset>5918200</wp:posOffset>
            </wp:positionH>
            <wp:positionV relativeFrom="paragraph">
              <wp:posOffset>1512147</wp:posOffset>
            </wp:positionV>
            <wp:extent cx="447095" cy="414867"/>
            <wp:effectExtent l="0" t="0" r="0" b="4445"/>
            <wp:wrapNone/>
            <wp:docPr id="1517294460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95" cy="4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00DD70" wp14:editId="7DA155E4">
                <wp:simplePos x="0" y="0"/>
                <wp:positionH relativeFrom="margin">
                  <wp:posOffset>1998345</wp:posOffset>
                </wp:positionH>
                <wp:positionV relativeFrom="paragraph">
                  <wp:posOffset>2997200</wp:posOffset>
                </wp:positionV>
                <wp:extent cx="1024255" cy="321945"/>
                <wp:effectExtent l="0" t="0" r="0" b="0"/>
                <wp:wrapNone/>
                <wp:docPr id="1185449239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425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1DF32" w14:textId="77777777" w:rsidR="0037386E" w:rsidRPr="004E1BF9" w:rsidRDefault="0037386E" w:rsidP="0037386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4E1BF9">
                              <w:rPr>
                                <w:b/>
                                <w:bCs/>
                              </w:rPr>
                              <w:t>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0DD70" id="Zone de texte 19" o:spid="_x0000_s1045" type="#_x0000_t202" style="position:absolute;left:0;text-align:left;margin-left:157.35pt;margin-top:236pt;width:80.65pt;height:25.3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" filled="f" stroked="f" strokeweight=".5pt">
                <v:textbox>
                  <w:txbxContent>
                    <w:p w14:paraId="5781DF32" w14:textId="77777777" w:rsidR="0037386E" w:rsidRPr="004E1BF9" w:rsidRDefault="0037386E" w:rsidP="0037386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 w:rsidRPr="004E1BF9">
                        <w:rPr>
                          <w:b/>
                          <w:bCs/>
                        </w:rPr>
                        <w:t>upervision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3C0142" wp14:editId="7C8EA84F">
                <wp:simplePos x="0" y="0"/>
                <wp:positionH relativeFrom="column">
                  <wp:posOffset>2980055</wp:posOffset>
                </wp:positionH>
                <wp:positionV relativeFrom="paragraph">
                  <wp:posOffset>2621280</wp:posOffset>
                </wp:positionV>
                <wp:extent cx="2057400" cy="931545"/>
                <wp:effectExtent l="0" t="0" r="38100" b="40005"/>
                <wp:wrapNone/>
                <wp:docPr id="1923675577" name="Connecteur droit avec flèch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931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9A43D" id="Connecteur droit avec flèche 18" o:spid="_x0000_s1026" type="#_x0000_t32" style="position:absolute;margin-left:234.65pt;margin-top:206.4pt;width:162pt;height:7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090649" wp14:editId="2A276B9B">
                <wp:simplePos x="0" y="0"/>
                <wp:positionH relativeFrom="column">
                  <wp:posOffset>2675255</wp:posOffset>
                </wp:positionH>
                <wp:positionV relativeFrom="paragraph">
                  <wp:posOffset>2712720</wp:posOffset>
                </wp:positionV>
                <wp:extent cx="431800" cy="779145"/>
                <wp:effectExtent l="0" t="0" r="63500" b="40005"/>
                <wp:wrapNone/>
                <wp:docPr id="1582277086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1800" cy="779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D0428" id="Connecteur droit avec flèche 17" o:spid="_x0000_s1026" type="#_x0000_t32" style="position:absolute;margin-left:210.65pt;margin-top:213.6pt;width:34pt;height:61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42F908" wp14:editId="2982C1D0">
                <wp:simplePos x="0" y="0"/>
                <wp:positionH relativeFrom="column">
                  <wp:posOffset>1879600</wp:posOffset>
                </wp:positionH>
                <wp:positionV relativeFrom="paragraph">
                  <wp:posOffset>2621280</wp:posOffset>
                </wp:positionV>
                <wp:extent cx="304800" cy="652145"/>
                <wp:effectExtent l="38100" t="0" r="0" b="33655"/>
                <wp:wrapNone/>
                <wp:docPr id="1906587272" name="Connecteur droit avec flèch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04800" cy="652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BA497" id="Connecteur droit avec flèche 16" o:spid="_x0000_s1026" type="#_x0000_t32" style="position:absolute;margin-left:148pt;margin-top:206.4pt;width:24pt;height:51.3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5891EE" wp14:editId="78FA23E5">
                <wp:simplePos x="0" y="0"/>
                <wp:positionH relativeFrom="margin">
                  <wp:posOffset>3344545</wp:posOffset>
                </wp:positionH>
                <wp:positionV relativeFrom="paragraph">
                  <wp:posOffset>1760855</wp:posOffset>
                </wp:positionV>
                <wp:extent cx="1024255" cy="321945"/>
                <wp:effectExtent l="0" t="0" r="0" b="0"/>
                <wp:wrapNone/>
                <wp:docPr id="407777650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425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2F572" w14:textId="77777777" w:rsidR="00FE559E" w:rsidRPr="004E1BF9" w:rsidRDefault="00FE559E" w:rsidP="00FE559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4E1BF9">
                              <w:rPr>
                                <w:b/>
                                <w:bCs/>
                              </w:rPr>
                              <w:t>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891EE" id="Zone de texte 15" o:spid="_x0000_s1046" type="#_x0000_t202" style="position:absolute;left:0;text-align:left;margin-left:263.35pt;margin-top:138.65pt;width:80.65pt;height:25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" filled="f" stroked="f" strokeweight=".5pt">
                <v:textbox>
                  <w:txbxContent>
                    <w:p w14:paraId="6FA2F572" w14:textId="77777777" w:rsidR="00FE559E" w:rsidRPr="004E1BF9" w:rsidRDefault="00FE559E" w:rsidP="00FE559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 w:rsidRPr="004E1BF9">
                        <w:rPr>
                          <w:b/>
                          <w:bCs/>
                        </w:rPr>
                        <w:t>upervision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E33220" wp14:editId="2477DB26">
                <wp:simplePos x="0" y="0"/>
                <wp:positionH relativeFrom="column">
                  <wp:posOffset>4885055</wp:posOffset>
                </wp:positionH>
                <wp:positionV relativeFrom="paragraph">
                  <wp:posOffset>1614170</wp:posOffset>
                </wp:positionV>
                <wp:extent cx="914400" cy="389255"/>
                <wp:effectExtent l="0" t="0" r="38100" b="48895"/>
                <wp:wrapNone/>
                <wp:docPr id="1610774652" name="Connecteur droit avec flèch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0" cy="38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A9792" id="Connecteur droit avec flèche 14" o:spid="_x0000_s1026" type="#_x0000_t32" style="position:absolute;margin-left:384.65pt;margin-top:127.1pt;width:1in;height:30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06C739" wp14:editId="7129346B">
                <wp:simplePos x="0" y="0"/>
                <wp:positionH relativeFrom="column">
                  <wp:posOffset>4335145</wp:posOffset>
                </wp:positionH>
                <wp:positionV relativeFrom="paragraph">
                  <wp:posOffset>1706880</wp:posOffset>
                </wp:positionV>
                <wp:extent cx="8255" cy="220345"/>
                <wp:effectExtent l="76200" t="0" r="48895" b="46355"/>
                <wp:wrapNone/>
                <wp:docPr id="2024864512" name="Connecteur droit avec flèch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25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43B87" id="Connecteur droit avec flèche 13" o:spid="_x0000_s1026" type="#_x0000_t32" style="position:absolute;margin-left:341.35pt;margin-top:134.4pt;width:.65pt;height:17.3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15A820" wp14:editId="026E7ED8">
                <wp:simplePos x="0" y="0"/>
                <wp:positionH relativeFrom="column">
                  <wp:posOffset>2938145</wp:posOffset>
                </wp:positionH>
                <wp:positionV relativeFrom="paragraph">
                  <wp:posOffset>1614170</wp:posOffset>
                </wp:positionV>
                <wp:extent cx="812800" cy="381000"/>
                <wp:effectExtent l="38100" t="0" r="6350" b="38100"/>
                <wp:wrapNone/>
                <wp:docPr id="115072998" name="Connecteur droit avec flèch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128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9E041" id="Connecteur droit avec flèche 12" o:spid="_x0000_s1026" type="#_x0000_t32" style="position:absolute;margin-left:231.35pt;margin-top:127.1pt;width:64pt;height:30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DFCC55" wp14:editId="4E4348ED">
                <wp:simplePos x="0" y="0"/>
                <wp:positionH relativeFrom="column">
                  <wp:posOffset>4309745</wp:posOffset>
                </wp:positionH>
                <wp:positionV relativeFrom="paragraph">
                  <wp:posOffset>538480</wp:posOffset>
                </wp:positionV>
                <wp:extent cx="8255" cy="254000"/>
                <wp:effectExtent l="76200" t="0" r="48895" b="31750"/>
                <wp:wrapNone/>
                <wp:docPr id="1810764848" name="Connecteur droit avec flèch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7D1DD" id="Connecteur droit avec flèche 11" o:spid="_x0000_s1026" type="#_x0000_t32" style="position:absolute;margin-left:339.35pt;margin-top:42.4pt;width:.65pt;height:2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AECA9F" wp14:editId="4EDBA26F">
                <wp:simplePos x="0" y="0"/>
                <wp:positionH relativeFrom="column">
                  <wp:posOffset>4579620</wp:posOffset>
                </wp:positionH>
                <wp:positionV relativeFrom="paragraph">
                  <wp:posOffset>3264535</wp:posOffset>
                </wp:positionV>
                <wp:extent cx="1828800" cy="804545"/>
                <wp:effectExtent l="0" t="0" r="0" b="0"/>
                <wp:wrapNone/>
                <wp:docPr id="536372085" name="Triangle isocè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8045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16646" w14:textId="5F8CCCB3" w:rsidR="00FE559E" w:rsidRPr="00FE559E" w:rsidRDefault="008372AE" w:rsidP="00FE55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="00FE559E">
                              <w:rPr>
                                <w:sz w:val="16"/>
                                <w:szCs w:val="16"/>
                              </w:rPr>
                              <w:t xml:space="preserve">EPS </w:t>
                            </w:r>
                            <w:r w:rsidR="00FE559E" w:rsidRPr="00FE559E">
                              <w:rPr>
                                <w:sz w:val="16"/>
                                <w:szCs w:val="16"/>
                              </w:rPr>
                              <w:t>(de 1 à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CA9F" id="Triangle isocèle 10" o:spid="_x0000_s1047" type="#_x0000_t5" style="position:absolute;left:0;text-align:left;margin-left:360.6pt;margin-top:257.05pt;width:2in;height:6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" fillcolor="#4f81bd [3204]" strokecolor="#0a121c [484]" strokeweight="2pt">
                <v:path arrowok="t"/>
                <v:textbox>
                  <w:txbxContent>
                    <w:p w14:paraId="29716646" w14:textId="5F8CCCB3" w:rsidR="00FE559E" w:rsidRPr="00FE559E" w:rsidRDefault="008372AE" w:rsidP="00FE55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</w:t>
                      </w:r>
                      <w:r w:rsidR="00FE559E">
                        <w:rPr>
                          <w:sz w:val="16"/>
                          <w:szCs w:val="16"/>
                        </w:rPr>
                        <w:t xml:space="preserve">EPS </w:t>
                      </w:r>
                      <w:r w:rsidR="00FE559E" w:rsidRPr="00FE559E">
                        <w:rPr>
                          <w:sz w:val="16"/>
                          <w:szCs w:val="16"/>
                        </w:rPr>
                        <w:t>(de 1 à N)</w:t>
                      </w:r>
                    </w:p>
                  </w:txbxContent>
                </v:textbox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A00542" wp14:editId="7B29C1C0">
                <wp:simplePos x="0" y="0"/>
                <wp:positionH relativeFrom="column">
                  <wp:posOffset>2590165</wp:posOffset>
                </wp:positionH>
                <wp:positionV relativeFrom="paragraph">
                  <wp:posOffset>3230880</wp:posOffset>
                </wp:positionV>
                <wp:extent cx="1828800" cy="804545"/>
                <wp:effectExtent l="0" t="0" r="0" b="0"/>
                <wp:wrapNone/>
                <wp:docPr id="1491949595" name="Triangle isocè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8045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8E619" w14:textId="77777777" w:rsidR="00FE559E" w:rsidRPr="00FE559E" w:rsidRDefault="00FE559E" w:rsidP="00FE55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TC </w:t>
                            </w:r>
                            <w:r w:rsidRPr="00FE559E">
                              <w:rPr>
                                <w:sz w:val="16"/>
                                <w:szCs w:val="16"/>
                              </w:rPr>
                              <w:t>(de 1 à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0542" id="Triangle isocèle 9" o:spid="_x0000_s1048" type="#_x0000_t5" style="position:absolute;left:0;text-align:left;margin-left:203.95pt;margin-top:254.4pt;width:2in;height:63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" fillcolor="#4f81bd [3204]" strokecolor="#0a121c [484]" strokeweight="2pt">
                <v:path arrowok="t"/>
                <v:textbox>
                  <w:txbxContent>
                    <w:p w14:paraId="41F8E619" w14:textId="77777777" w:rsidR="00FE559E" w:rsidRPr="00FE559E" w:rsidRDefault="00FE559E" w:rsidP="00FE55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TC </w:t>
                      </w:r>
                      <w:r w:rsidRPr="00FE559E">
                        <w:rPr>
                          <w:sz w:val="16"/>
                          <w:szCs w:val="16"/>
                        </w:rPr>
                        <w:t>(de 1 à N)</w:t>
                      </w:r>
                    </w:p>
                  </w:txbxContent>
                </v:textbox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F6AA77" wp14:editId="513932A2">
                <wp:simplePos x="0" y="0"/>
                <wp:positionH relativeFrom="column">
                  <wp:posOffset>702945</wp:posOffset>
                </wp:positionH>
                <wp:positionV relativeFrom="paragraph">
                  <wp:posOffset>3214370</wp:posOffset>
                </wp:positionV>
                <wp:extent cx="1828800" cy="804545"/>
                <wp:effectExtent l="0" t="0" r="0" b="0"/>
                <wp:wrapNone/>
                <wp:docPr id="276606224" name="Triangle isocè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8045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08846" w14:textId="77777777" w:rsidR="00FE559E" w:rsidRPr="00FE559E" w:rsidRDefault="00FE559E" w:rsidP="00FE55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E559E">
                              <w:rPr>
                                <w:sz w:val="16"/>
                                <w:szCs w:val="16"/>
                              </w:rPr>
                              <w:t>TW (de 1 à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AA77" id="Triangle isocèle 8" o:spid="_x0000_s1049" type="#_x0000_t5" style="position:absolute;left:0;text-align:left;margin-left:55.35pt;margin-top:253.1pt;width:2in;height:63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" fillcolor="#4f81bd [3204]" strokecolor="#0a121c [484]" strokeweight="2pt">
                <v:path arrowok="t"/>
                <v:textbox>
                  <w:txbxContent>
                    <w:p w14:paraId="0E108846" w14:textId="77777777" w:rsidR="00FE559E" w:rsidRPr="00FE559E" w:rsidRDefault="00FE559E" w:rsidP="00FE55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E559E">
                        <w:rPr>
                          <w:sz w:val="16"/>
                          <w:szCs w:val="16"/>
                        </w:rPr>
                        <w:t>TW (de 1 à N)</w:t>
                      </w:r>
                    </w:p>
                  </w:txbxContent>
                </v:textbox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F669E0" wp14:editId="6423A20D">
                <wp:simplePos x="0" y="0"/>
                <wp:positionH relativeFrom="margin">
                  <wp:posOffset>3022600</wp:posOffset>
                </wp:positionH>
                <wp:positionV relativeFrom="paragraph">
                  <wp:posOffset>598170</wp:posOffset>
                </wp:positionV>
                <wp:extent cx="1024255" cy="321945"/>
                <wp:effectExtent l="0" t="0" r="0" b="0"/>
                <wp:wrapNone/>
                <wp:docPr id="1436822260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425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00D2E" w14:textId="77777777" w:rsidR="00FE559E" w:rsidRPr="004E1BF9" w:rsidRDefault="00FE559E" w:rsidP="00FE559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4E1BF9">
                              <w:rPr>
                                <w:b/>
                                <w:bCs/>
                              </w:rPr>
                              <w:t>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669E0" id="Zone de texte 7" o:spid="_x0000_s1050" type="#_x0000_t202" style="position:absolute;left:0;text-align:left;margin-left:238pt;margin-top:47.1pt;width:80.65pt;height:25.3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" filled="f" stroked="f" strokeweight=".5pt">
                <v:textbox>
                  <w:txbxContent>
                    <w:p w14:paraId="1B300D2E" w14:textId="77777777" w:rsidR="00FE559E" w:rsidRPr="004E1BF9" w:rsidRDefault="00FE559E" w:rsidP="00FE559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 w:rsidRPr="004E1BF9">
                        <w:rPr>
                          <w:b/>
                          <w:bCs/>
                        </w:rPr>
                        <w:t>upervision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489DA0" wp14:editId="1B6A0DB5">
                <wp:simplePos x="0" y="0"/>
                <wp:positionH relativeFrom="column">
                  <wp:posOffset>4935855</wp:posOffset>
                </wp:positionH>
                <wp:positionV relativeFrom="paragraph">
                  <wp:posOffset>2141855</wp:posOffset>
                </wp:positionV>
                <wp:extent cx="676910" cy="592455"/>
                <wp:effectExtent l="0" t="0" r="0" b="0"/>
                <wp:wrapNone/>
                <wp:docPr id="1748500903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691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F5959" w14:textId="77777777" w:rsidR="00FE559E" w:rsidRDefault="00FE559E" w:rsidP="00FE559E">
                            <w:r>
                              <w:t>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89DA0" id="Zone de texte 6" o:spid="_x0000_s1051" type="#_x0000_t202" style="position:absolute;left:0;text-align:left;margin-left:388.65pt;margin-top:168.65pt;width:53.3pt;height:46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" filled="f" stroked="f" strokeweight=".5pt">
                <v:textbox>
                  <w:txbxContent>
                    <w:p w14:paraId="610F5959" w14:textId="77777777" w:rsidR="00FE559E" w:rsidRDefault="00FE559E" w:rsidP="00FE559E">
                      <w:r>
                        <w:t>…………..</w:t>
                      </w:r>
                    </w:p>
                  </w:txbxContent>
                </v:textbox>
              </v:shape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D3E880" wp14:editId="7099FAA8">
                <wp:simplePos x="0" y="0"/>
                <wp:positionH relativeFrom="margin">
                  <wp:posOffset>3822700</wp:posOffset>
                </wp:positionH>
                <wp:positionV relativeFrom="paragraph">
                  <wp:posOffset>847090</wp:posOffset>
                </wp:positionV>
                <wp:extent cx="944880" cy="792480"/>
                <wp:effectExtent l="0" t="0" r="7620" b="7620"/>
                <wp:wrapNone/>
                <wp:docPr id="1448711917" name="Rectangle : coins arrondi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488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17539" w14:textId="77777777" w:rsidR="00654068" w:rsidRPr="00E45131" w:rsidRDefault="00654068" w:rsidP="0065406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4513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Compte </w:t>
                            </w:r>
                            <w:proofErr w:type="gramStart"/>
                            <w:r w:rsidRPr="00E4513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superviseur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DGTGCOFE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3E880" id="Rectangle : coins arrondis 5" o:spid="_x0000_s1052" style="position:absolute;left:0;text-align:left;margin-left:301pt;margin-top:66.7pt;width:74.4pt;height:62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" fillcolor="#4f81bd [3204]" strokecolor="#0a121c [484]" strokeweight="2pt">
                <v:path arrowok="t"/>
                <v:textbox>
                  <w:txbxContent>
                    <w:p w14:paraId="47F17539" w14:textId="77777777" w:rsidR="00654068" w:rsidRPr="00E45131" w:rsidRDefault="00654068" w:rsidP="0065406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45131">
                        <w:rPr>
                          <w:b/>
                          <w:bCs/>
                          <w:sz w:val="18"/>
                          <w:szCs w:val="18"/>
                        </w:rPr>
                        <w:t xml:space="preserve">Compte </w:t>
                      </w:r>
                      <w:proofErr w:type="gramStart"/>
                      <w:r w:rsidRPr="00E45131">
                        <w:rPr>
                          <w:b/>
                          <w:bCs/>
                          <w:sz w:val="18"/>
                          <w:szCs w:val="18"/>
                        </w:rPr>
                        <w:t xml:space="preserve">superviseur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DGTGCOFE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8B6D7E" wp14:editId="1DCAEDBC">
                <wp:simplePos x="0" y="0"/>
                <wp:positionH relativeFrom="column">
                  <wp:posOffset>2014855</wp:posOffset>
                </wp:positionH>
                <wp:positionV relativeFrom="paragraph">
                  <wp:posOffset>2001520</wp:posOffset>
                </wp:positionV>
                <wp:extent cx="1024255" cy="660400"/>
                <wp:effectExtent l="0" t="0" r="4445" b="6350"/>
                <wp:wrapNone/>
                <wp:docPr id="1976539355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4255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25DFA" w14:textId="77777777" w:rsidR="00E70BB1" w:rsidRPr="00E70BB1" w:rsidRDefault="00E70BB1" w:rsidP="00E70BB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70BB1">
                              <w:rPr>
                                <w:sz w:val="14"/>
                                <w:szCs w:val="14"/>
                              </w:rPr>
                              <w:t xml:space="preserve">Compte </w:t>
                            </w:r>
                            <w:proofErr w:type="gramStart"/>
                            <w:r w:rsidRPr="00E70BB1">
                              <w:rPr>
                                <w:sz w:val="14"/>
                                <w:szCs w:val="14"/>
                              </w:rPr>
                              <w:t xml:space="preserve">superviseur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DRT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B6D7E" id="Ellipse 4" o:spid="_x0000_s1053" style="position:absolute;left:0;text-align:left;margin-left:158.65pt;margin-top:157.6pt;width:80.65pt;height:5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" fillcolor="#4f81bd [3204]" strokecolor="#0a121c [484]" strokeweight="2pt">
                <v:path arrowok="t"/>
                <v:textbox>
                  <w:txbxContent>
                    <w:p w14:paraId="2C725DFA" w14:textId="77777777" w:rsidR="00E70BB1" w:rsidRPr="00E70BB1" w:rsidRDefault="00E70BB1" w:rsidP="00E70BB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70BB1">
                        <w:rPr>
                          <w:sz w:val="14"/>
                          <w:szCs w:val="14"/>
                        </w:rPr>
                        <w:t xml:space="preserve">Compte </w:t>
                      </w:r>
                      <w:proofErr w:type="gramStart"/>
                      <w:r w:rsidRPr="00E70BB1">
                        <w:rPr>
                          <w:sz w:val="14"/>
                          <w:szCs w:val="14"/>
                        </w:rPr>
                        <w:t xml:space="preserve">superviseur  </w:t>
                      </w:r>
                      <w:r>
                        <w:rPr>
                          <w:sz w:val="14"/>
                          <w:szCs w:val="14"/>
                        </w:rPr>
                        <w:t>DRT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1</w:t>
                      </w:r>
                    </w:p>
                  </w:txbxContent>
                </v:textbox>
              </v:oval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F418F8" wp14:editId="35D24607">
                <wp:simplePos x="0" y="0"/>
                <wp:positionH relativeFrom="column">
                  <wp:posOffset>5765165</wp:posOffset>
                </wp:positionH>
                <wp:positionV relativeFrom="paragraph">
                  <wp:posOffset>1959610</wp:posOffset>
                </wp:positionV>
                <wp:extent cx="990600" cy="660400"/>
                <wp:effectExtent l="0" t="0" r="0" b="6350"/>
                <wp:wrapNone/>
                <wp:docPr id="470559505" name="Ellips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0600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988D0" w14:textId="77777777" w:rsidR="00E70BB1" w:rsidRPr="00E70BB1" w:rsidRDefault="00E70BB1" w:rsidP="00E70BB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70BB1">
                              <w:rPr>
                                <w:sz w:val="14"/>
                                <w:szCs w:val="14"/>
                              </w:rPr>
                              <w:t xml:space="preserve">Compte </w:t>
                            </w:r>
                            <w:proofErr w:type="gramStart"/>
                            <w:r w:rsidRPr="00E70BB1">
                              <w:rPr>
                                <w:sz w:val="14"/>
                                <w:szCs w:val="14"/>
                              </w:rPr>
                              <w:t xml:space="preserve">superviseur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DRT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418F8" id="Ellipse 3" o:spid="_x0000_s1054" style="position:absolute;left:0;text-align:left;margin-left:453.95pt;margin-top:154.3pt;width:78pt;height:5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" fillcolor="#4f81bd [3204]" strokecolor="#0a121c [484]" strokeweight="2pt">
                <v:path arrowok="t"/>
                <v:textbox>
                  <w:txbxContent>
                    <w:p w14:paraId="2A7988D0" w14:textId="77777777" w:rsidR="00E70BB1" w:rsidRPr="00E70BB1" w:rsidRDefault="00E70BB1" w:rsidP="00E70BB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70BB1">
                        <w:rPr>
                          <w:sz w:val="14"/>
                          <w:szCs w:val="14"/>
                        </w:rPr>
                        <w:t xml:space="preserve">Compte </w:t>
                      </w:r>
                      <w:proofErr w:type="gramStart"/>
                      <w:r w:rsidRPr="00E70BB1">
                        <w:rPr>
                          <w:sz w:val="14"/>
                          <w:szCs w:val="14"/>
                        </w:rPr>
                        <w:t xml:space="preserve">superviseur  </w:t>
                      </w:r>
                      <w:r>
                        <w:rPr>
                          <w:sz w:val="14"/>
                          <w:szCs w:val="14"/>
                        </w:rPr>
                        <w:t>DRT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13</w:t>
                      </w:r>
                    </w:p>
                  </w:txbxContent>
                </v:textbox>
              </v:oval>
            </w:pict>
          </mc:Fallback>
        </mc:AlternateContent>
      </w:r>
      <w:r w:rsidR="00EE42EE">
        <w:rPr>
          <w:rFonts w:ascii="Arial Narrow" w:eastAsia="Times New Roman" w:hAnsi="Arial Narrow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6EC3A7" wp14:editId="1B3091B6">
                <wp:simplePos x="0" y="0"/>
                <wp:positionH relativeFrom="margin">
                  <wp:posOffset>3763645</wp:posOffset>
                </wp:positionH>
                <wp:positionV relativeFrom="paragraph">
                  <wp:posOffset>2010410</wp:posOffset>
                </wp:positionV>
                <wp:extent cx="990600" cy="660400"/>
                <wp:effectExtent l="0" t="0" r="0" b="6350"/>
                <wp:wrapNone/>
                <wp:docPr id="317322259" name="Ellips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0600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50CCA" w14:textId="77777777" w:rsidR="00E70BB1" w:rsidRPr="00E70BB1" w:rsidRDefault="00E70BB1" w:rsidP="00E70BB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70BB1">
                              <w:rPr>
                                <w:sz w:val="14"/>
                                <w:szCs w:val="14"/>
                              </w:rPr>
                              <w:t xml:space="preserve">Compte </w:t>
                            </w:r>
                            <w:proofErr w:type="gramStart"/>
                            <w:r w:rsidRPr="00E70BB1">
                              <w:rPr>
                                <w:sz w:val="14"/>
                                <w:szCs w:val="14"/>
                              </w:rPr>
                              <w:t xml:space="preserve">superviseur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DRT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EC3A7" id="Ellipse 2" o:spid="_x0000_s1055" style="position:absolute;left:0;text-align:left;margin-left:296.35pt;margin-top:158.3pt;width:78pt;height:5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" fillcolor="#4f81bd [3204]" strokecolor="#0a121c [484]" strokeweight="2pt">
                <v:path arrowok="t"/>
                <v:textbox>
                  <w:txbxContent>
                    <w:p w14:paraId="09450CCA" w14:textId="77777777" w:rsidR="00E70BB1" w:rsidRPr="00E70BB1" w:rsidRDefault="00E70BB1" w:rsidP="00E70BB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70BB1">
                        <w:rPr>
                          <w:sz w:val="14"/>
                          <w:szCs w:val="14"/>
                        </w:rPr>
                        <w:t xml:space="preserve">Compte </w:t>
                      </w:r>
                      <w:proofErr w:type="gramStart"/>
                      <w:r w:rsidRPr="00E70BB1">
                        <w:rPr>
                          <w:sz w:val="14"/>
                          <w:szCs w:val="14"/>
                        </w:rPr>
                        <w:t xml:space="preserve">superviseur  </w:t>
                      </w:r>
                      <w:r>
                        <w:rPr>
                          <w:sz w:val="14"/>
                          <w:szCs w:val="14"/>
                        </w:rPr>
                        <w:t>DRT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9409D9D" w14:textId="77777777" w:rsidR="008D2845" w:rsidRPr="008D2845" w:rsidRDefault="008D2845" w:rsidP="008D2845">
      <w:pPr>
        <w:rPr>
          <w:rFonts w:ascii="Arial Narrow" w:hAnsi="Arial Narrow"/>
          <w:sz w:val="28"/>
          <w:szCs w:val="28"/>
        </w:rPr>
      </w:pPr>
    </w:p>
    <w:p w14:paraId="6EEB85BF" w14:textId="77777777" w:rsidR="008D2845" w:rsidRDefault="008D2845" w:rsidP="008D2845">
      <w:pPr>
        <w:rPr>
          <w:rFonts w:ascii="Arial Narrow" w:hAnsi="Arial Narrow"/>
          <w:sz w:val="28"/>
          <w:szCs w:val="28"/>
        </w:rPr>
      </w:pPr>
    </w:p>
    <w:p w14:paraId="5C76D7F0" w14:textId="77777777" w:rsidR="008D2845" w:rsidRPr="008D2845" w:rsidRDefault="008D2845" w:rsidP="008D2845">
      <w:pPr>
        <w:tabs>
          <w:tab w:val="left" w:pos="12987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</w:p>
    <w:sectPr w:rsidR="008D2845" w:rsidRPr="008D2845" w:rsidSect="00FA06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75E20" w14:textId="77777777" w:rsidR="00FA06B3" w:rsidRDefault="00FA06B3" w:rsidP="00D43F04">
      <w:pPr>
        <w:spacing w:after="0" w:line="240" w:lineRule="auto"/>
      </w:pPr>
      <w:r>
        <w:separator/>
      </w:r>
    </w:p>
  </w:endnote>
  <w:endnote w:type="continuationSeparator" w:id="0">
    <w:p w14:paraId="2E81396A" w14:textId="77777777" w:rsidR="00FA06B3" w:rsidRDefault="00FA06B3" w:rsidP="00D43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37C59" w14:textId="24C0C9C7" w:rsidR="00A936E0" w:rsidRPr="00A936E0" w:rsidRDefault="00975A88" w:rsidP="00A0363C">
    <w:pPr>
      <w:pStyle w:val="Pieddepage"/>
      <w:jc w:val="center"/>
      <w:rPr>
        <w:b/>
        <w:bCs/>
      </w:rPr>
    </w:pPr>
    <w:r w:rsidRPr="00A936E0">
      <w:rPr>
        <w:b/>
        <w:bCs/>
      </w:rPr>
      <w:t>Avril 2024</w:t>
    </w:r>
    <w:sdt>
      <w:sdtPr>
        <w:rPr>
          <w:b/>
          <w:bCs/>
        </w:rPr>
        <w:id w:val="-720441995"/>
        <w:docPartObj>
          <w:docPartGallery w:val="Page Numbers (Bottom of Page)"/>
          <w:docPartUnique/>
        </w:docPartObj>
      </w:sdtPr>
      <w:sdtContent>
        <w:r w:rsidR="00EE42EE"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31D2705" wp14:editId="1E89704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9841230</wp:posOffset>
                      </wp:positionV>
                    </mc:Fallback>
                  </mc:AlternateContent>
                  <wp:extent cx="368300" cy="274320"/>
                  <wp:effectExtent l="0" t="0" r="0" b="0"/>
                  <wp:wrapNone/>
                  <wp:docPr id="1819068370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EA4824" w14:textId="77777777" w:rsidR="00A936E0" w:rsidRDefault="00A4206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 w:rsidR="00A936E0"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828AC" w:rsidRPr="008828AC"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31D270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56" type="#_x0000_t65" style="position:absolute;left:0;text-align:left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69EA4824" w14:textId="77777777" w:rsidR="00A936E0" w:rsidRDefault="00A42060">
                        <w:pPr>
                          <w:jc w:val="center"/>
                        </w:pPr>
                        <w:r>
                          <w:fldChar w:fldCharType="begin"/>
                        </w:r>
                        <w:r w:rsidR="00A936E0">
                          <w:instrText>PAGE    \* MERGEFORMAT</w:instrText>
                        </w:r>
                        <w:r>
                          <w:fldChar w:fldCharType="separate"/>
                        </w:r>
                        <w:r w:rsidR="008828AC" w:rsidRPr="008828AC">
                          <w:rPr>
                            <w:noProof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9DC98" w14:textId="77777777" w:rsidR="00FA06B3" w:rsidRDefault="00FA06B3" w:rsidP="00D43F04">
      <w:pPr>
        <w:spacing w:after="0" w:line="240" w:lineRule="auto"/>
      </w:pPr>
      <w:r>
        <w:separator/>
      </w:r>
    </w:p>
  </w:footnote>
  <w:footnote w:type="continuationSeparator" w:id="0">
    <w:p w14:paraId="55851741" w14:textId="77777777" w:rsidR="00FA06B3" w:rsidRDefault="00FA06B3" w:rsidP="00D43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91A8B" w14:textId="77777777" w:rsidR="00D43F04" w:rsidRPr="002A135F" w:rsidRDefault="002A135F" w:rsidP="002A135F">
    <w:pPr>
      <w:pStyle w:val="En-tte"/>
      <w:rPr>
        <w:b/>
        <w:bCs/>
        <w:i/>
        <w:iCs/>
        <w:sz w:val="18"/>
        <w:szCs w:val="18"/>
      </w:rPr>
    </w:pPr>
    <w:r w:rsidRPr="002A135F">
      <w:rPr>
        <w:b/>
        <w:bCs/>
        <w:i/>
        <w:iCs/>
        <w:sz w:val="18"/>
        <w:szCs w:val="18"/>
      </w:rPr>
      <w:t>Equipe Déploiement de la solution Tansik .dz au niveau de la DGTGCOFE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34B3"/>
    <w:multiLevelType w:val="multilevel"/>
    <w:tmpl w:val="DD0A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23B43"/>
    <w:multiLevelType w:val="multilevel"/>
    <w:tmpl w:val="9544F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D3C6A"/>
    <w:multiLevelType w:val="multilevel"/>
    <w:tmpl w:val="CD7A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422C0"/>
    <w:multiLevelType w:val="multilevel"/>
    <w:tmpl w:val="A470C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6262D0"/>
    <w:multiLevelType w:val="hybridMultilevel"/>
    <w:tmpl w:val="115A1CA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609732">
    <w:abstractNumId w:val="0"/>
  </w:num>
  <w:num w:numId="2" w16cid:durableId="165873287">
    <w:abstractNumId w:val="1"/>
  </w:num>
  <w:num w:numId="3" w16cid:durableId="1542743793">
    <w:abstractNumId w:val="3"/>
  </w:num>
  <w:num w:numId="4" w16cid:durableId="911542034">
    <w:abstractNumId w:val="2"/>
  </w:num>
  <w:num w:numId="5" w16cid:durableId="968970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E1"/>
    <w:rsid w:val="0001449E"/>
    <w:rsid w:val="00024616"/>
    <w:rsid w:val="000401AC"/>
    <w:rsid w:val="0005454E"/>
    <w:rsid w:val="0008469D"/>
    <w:rsid w:val="000E2B46"/>
    <w:rsid w:val="000F652B"/>
    <w:rsid w:val="00104379"/>
    <w:rsid w:val="00165A88"/>
    <w:rsid w:val="00186AF7"/>
    <w:rsid w:val="001C0EDB"/>
    <w:rsid w:val="001D5291"/>
    <w:rsid w:val="00222F40"/>
    <w:rsid w:val="002805DA"/>
    <w:rsid w:val="00284763"/>
    <w:rsid w:val="002A135F"/>
    <w:rsid w:val="002A4FB8"/>
    <w:rsid w:val="002E21E7"/>
    <w:rsid w:val="00310826"/>
    <w:rsid w:val="0037386E"/>
    <w:rsid w:val="003D1ECB"/>
    <w:rsid w:val="003E523B"/>
    <w:rsid w:val="003F0A6F"/>
    <w:rsid w:val="00433A4D"/>
    <w:rsid w:val="004571BD"/>
    <w:rsid w:val="00462009"/>
    <w:rsid w:val="004E1BF9"/>
    <w:rsid w:val="00552513"/>
    <w:rsid w:val="00572148"/>
    <w:rsid w:val="0059440C"/>
    <w:rsid w:val="005A2AF3"/>
    <w:rsid w:val="005E05EE"/>
    <w:rsid w:val="005E4DB3"/>
    <w:rsid w:val="005E747F"/>
    <w:rsid w:val="00634D7F"/>
    <w:rsid w:val="00654068"/>
    <w:rsid w:val="00656025"/>
    <w:rsid w:val="0069049D"/>
    <w:rsid w:val="006A3232"/>
    <w:rsid w:val="006B7FFE"/>
    <w:rsid w:val="006D0684"/>
    <w:rsid w:val="006E23B6"/>
    <w:rsid w:val="00704B3D"/>
    <w:rsid w:val="007922F3"/>
    <w:rsid w:val="007D3E50"/>
    <w:rsid w:val="007D47F7"/>
    <w:rsid w:val="008372AE"/>
    <w:rsid w:val="00845B58"/>
    <w:rsid w:val="00863B71"/>
    <w:rsid w:val="008828AC"/>
    <w:rsid w:val="008D2845"/>
    <w:rsid w:val="008D3F3D"/>
    <w:rsid w:val="009630AD"/>
    <w:rsid w:val="00971143"/>
    <w:rsid w:val="00975A88"/>
    <w:rsid w:val="00980435"/>
    <w:rsid w:val="009F6A81"/>
    <w:rsid w:val="00A0363C"/>
    <w:rsid w:val="00A33172"/>
    <w:rsid w:val="00A42060"/>
    <w:rsid w:val="00A87512"/>
    <w:rsid w:val="00A936E0"/>
    <w:rsid w:val="00AA2195"/>
    <w:rsid w:val="00AF2ABA"/>
    <w:rsid w:val="00B34D5B"/>
    <w:rsid w:val="00C502CA"/>
    <w:rsid w:val="00C612F0"/>
    <w:rsid w:val="00C734A1"/>
    <w:rsid w:val="00C85440"/>
    <w:rsid w:val="00D423B1"/>
    <w:rsid w:val="00D43F04"/>
    <w:rsid w:val="00DC352C"/>
    <w:rsid w:val="00DE5F5E"/>
    <w:rsid w:val="00E45131"/>
    <w:rsid w:val="00E70BB1"/>
    <w:rsid w:val="00ED2DFF"/>
    <w:rsid w:val="00EE42EE"/>
    <w:rsid w:val="00F22B60"/>
    <w:rsid w:val="00F44AE1"/>
    <w:rsid w:val="00F53707"/>
    <w:rsid w:val="00F779E4"/>
    <w:rsid w:val="00FA06B3"/>
    <w:rsid w:val="00FC452E"/>
    <w:rsid w:val="00FE5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F9973"/>
  <w15:docId w15:val="{D27805FB-9F75-47A8-A16C-D4F4C1D4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060"/>
  </w:style>
  <w:style w:type="paragraph" w:styleId="Titre1">
    <w:name w:val="heading 1"/>
    <w:basedOn w:val="Normal"/>
    <w:next w:val="Normal"/>
    <w:link w:val="Titre1Car"/>
    <w:uiPriority w:val="9"/>
    <w:qFormat/>
    <w:rsid w:val="00A420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20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0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420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420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420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A420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A420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A420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2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420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420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A420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A420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A420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A420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A420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A420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A420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20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20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420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A42060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A42060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A42060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A42060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A4206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42060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20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2060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A42060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A42060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42060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A4206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206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A420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3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43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3F04"/>
  </w:style>
  <w:style w:type="paragraph" w:styleId="Pieddepage">
    <w:name w:val="footer"/>
    <w:basedOn w:val="Normal"/>
    <w:link w:val="PieddepageCar"/>
    <w:uiPriority w:val="99"/>
    <w:unhideWhenUsed/>
    <w:rsid w:val="00D43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3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2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779</TotalTime>
  <Pages>4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tresor</dc:creator>
  <cp:keywords/>
  <dc:description/>
  <cp:lastModifiedBy>tresor</cp:lastModifiedBy>
  <cp:revision>1</cp:revision>
  <cp:lastPrinted>2024-04-03T15:04:00Z</cp:lastPrinted>
  <dcterms:created xsi:type="dcterms:W3CDTF">2024-04-03T14:52:00Z</dcterms:created>
  <dcterms:modified xsi:type="dcterms:W3CDTF">2024-04-18T12:22:00Z</dcterms:modified>
</cp:coreProperties>
</file>
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7AE66" w14:textId="5BD2F79B" w:rsidR="00220DD2" w:rsidRPr="00220DD2" w:rsidRDefault="00220DD2" w:rsidP="00BD520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d'Évaluation de la Formation</w:t>
      </w:r>
    </w:p>
    <w:p w14:paraId="44D09495" w14:textId="77777777" w:rsidR="00BD520F" w:rsidRDefault="00BD520F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621A60FC" w14:textId="121338A5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</w:t>
      </w:r>
      <w:r w:rsidR="00BD52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 la DRT</w:t>
      </w: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___________________________________</w:t>
      </w:r>
    </w:p>
    <w:p w14:paraId="29078CE6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de la Formation :</w:t>
      </w: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__________________________________</w:t>
      </w:r>
    </w:p>
    <w:p w14:paraId="21B515DE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Formateur :</w:t>
      </w: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___________________________________________</w:t>
      </w:r>
    </w:p>
    <w:p w14:paraId="3B14B5F9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Objectifs de la Formation</w:t>
      </w:r>
    </w:p>
    <w:p w14:paraId="2495E082" w14:textId="77777777" w:rsidR="00220DD2" w:rsidRPr="00220DD2" w:rsidRDefault="00220DD2" w:rsidP="00220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Les objectifs de la formation ont-ils été clairement définis ?</w:t>
      </w:r>
    </w:p>
    <w:p w14:paraId="24D2A6E8" w14:textId="77777777" w:rsidR="00220DD2" w:rsidRP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4059D74A" w14:textId="77777777" w:rsidR="00220DD2" w:rsidRP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51A516E3" w14:textId="77777777" w:rsidR="00220DD2" w:rsidRP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456BD69C" w14:textId="77777777" w:rsidR="00220DD2" w:rsidRP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5514F7D6" w14:textId="0670D887" w:rsid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  <w:r w:rsidR="00BD520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0180701" w14:textId="77777777" w:rsidR="00BD520F" w:rsidRPr="00220DD2" w:rsidRDefault="00BD520F" w:rsidP="00BD52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074AC6E" w14:textId="77777777" w:rsidR="00220DD2" w:rsidRPr="00220DD2" w:rsidRDefault="00220DD2" w:rsidP="00220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Les objectifs de la formation ont-ils été atteints ?</w:t>
      </w:r>
    </w:p>
    <w:p w14:paraId="3707A9B7" w14:textId="77777777" w:rsidR="00220DD2" w:rsidRP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3C069C56" w14:textId="77777777" w:rsidR="00220DD2" w:rsidRP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64A85453" w14:textId="77777777" w:rsidR="00220DD2" w:rsidRP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28B7E020" w14:textId="77777777" w:rsidR="00220DD2" w:rsidRP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311DFBA6" w14:textId="77777777" w:rsidR="00220DD2" w:rsidRPr="00220DD2" w:rsidRDefault="00220DD2" w:rsidP="00220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664BE8D8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Contenu de la Formation</w:t>
      </w:r>
    </w:p>
    <w:p w14:paraId="093082A2" w14:textId="77777777" w:rsidR="00220DD2" w:rsidRPr="00220DD2" w:rsidRDefault="00220DD2" w:rsidP="00220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La qualité du contenu était-elle satisfaisante ?</w:t>
      </w:r>
    </w:p>
    <w:p w14:paraId="2510445D" w14:textId="77777777" w:rsidR="00220DD2" w:rsidRPr="00220DD2" w:rsidRDefault="00220DD2" w:rsidP="00220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7C1B7082" w14:textId="77777777" w:rsidR="00220DD2" w:rsidRPr="00220DD2" w:rsidRDefault="00220DD2" w:rsidP="00220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43B82B6E" w14:textId="77777777" w:rsidR="00220DD2" w:rsidRPr="00220DD2" w:rsidRDefault="00220DD2" w:rsidP="00220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0B66ECB6" w14:textId="77777777" w:rsidR="00220DD2" w:rsidRPr="00220DD2" w:rsidRDefault="00220DD2" w:rsidP="00220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4B39A393" w14:textId="5244E3B1" w:rsidR="00BD520F" w:rsidRDefault="00220DD2" w:rsidP="00BD5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  <w:r w:rsidR="00BD520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3BD15B0" w14:textId="77777777" w:rsidR="00BD520F" w:rsidRPr="00220DD2" w:rsidRDefault="00BD520F" w:rsidP="00BD52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CA46EA3" w14:textId="0B6F9452" w:rsidR="00220DD2" w:rsidRPr="00220DD2" w:rsidRDefault="00220DD2" w:rsidP="00220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contenu était-il pertinent et utile </w:t>
      </w:r>
      <w:proofErr w:type="gramStart"/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="00BD52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</w:t>
      </w:r>
      <w:proofErr w:type="gramEnd"/>
      <w:r w:rsidR="00BD52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solution Tansik</w:t>
      </w: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14:paraId="7B3555B4" w14:textId="77777777" w:rsidR="00220DD2" w:rsidRPr="00220DD2" w:rsidRDefault="00220DD2" w:rsidP="00220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4825C936" w14:textId="77777777" w:rsidR="00220DD2" w:rsidRPr="00220DD2" w:rsidRDefault="00220DD2" w:rsidP="00220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6CA4E8F7" w14:textId="77777777" w:rsidR="00220DD2" w:rsidRPr="00220DD2" w:rsidRDefault="00220DD2" w:rsidP="00220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0D8A4F75" w14:textId="77777777" w:rsidR="00220DD2" w:rsidRPr="00220DD2" w:rsidRDefault="00220DD2" w:rsidP="00220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0E16FB92" w14:textId="77777777" w:rsidR="00220DD2" w:rsidRDefault="00220DD2" w:rsidP="00220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1BFC8B4E" w14:textId="77777777" w:rsidR="00BD520F" w:rsidRDefault="00BD520F" w:rsidP="00BD5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BB4808" w14:textId="77777777" w:rsidR="00BD520F" w:rsidRPr="00220DD2" w:rsidRDefault="00BD520F" w:rsidP="00BD5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BDCF21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3. Méthodes Pédagogiques</w:t>
      </w:r>
    </w:p>
    <w:p w14:paraId="66BFFC94" w14:textId="77777777" w:rsidR="00220DD2" w:rsidRPr="00220DD2" w:rsidRDefault="00220DD2" w:rsidP="00220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Les méthodes pédagogiques utilisées étaient-elles appropriées ?</w:t>
      </w:r>
    </w:p>
    <w:p w14:paraId="6E49A091" w14:textId="77777777" w:rsidR="00220DD2" w:rsidRP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19A1BC9C" w14:textId="77777777" w:rsidR="00220DD2" w:rsidRP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6CCD6FBB" w14:textId="77777777" w:rsidR="00220DD2" w:rsidRP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20444894" w14:textId="77777777" w:rsidR="00220DD2" w:rsidRP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76A1221D" w14:textId="77777777" w:rsid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5FA8A33F" w14:textId="77777777" w:rsidR="00BD520F" w:rsidRPr="00220DD2" w:rsidRDefault="00BD520F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A6B643" w14:textId="77777777" w:rsidR="00220DD2" w:rsidRPr="00220DD2" w:rsidRDefault="00220DD2" w:rsidP="00220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La formation était-elle interactive et engageante ?</w:t>
      </w:r>
    </w:p>
    <w:p w14:paraId="7CAAE866" w14:textId="77777777" w:rsidR="00220DD2" w:rsidRP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43A29CDF" w14:textId="77777777" w:rsidR="00220DD2" w:rsidRP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5068EEC1" w14:textId="77777777" w:rsidR="00220DD2" w:rsidRP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649C307D" w14:textId="77777777" w:rsidR="00220DD2" w:rsidRP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56FD0519" w14:textId="77777777" w:rsidR="00220DD2" w:rsidRPr="00220DD2" w:rsidRDefault="00220DD2" w:rsidP="00220D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43B97A2E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Formateur</w:t>
      </w:r>
    </w:p>
    <w:p w14:paraId="3D911858" w14:textId="77777777" w:rsidR="00220DD2" w:rsidRPr="00220DD2" w:rsidRDefault="00220DD2" w:rsidP="00220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Le formateur maîtrisait-il le sujet ?</w:t>
      </w:r>
    </w:p>
    <w:p w14:paraId="025FB573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2CC0A936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76284B71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02E32232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5EA37A41" w14:textId="77777777" w:rsid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7B699DD1" w14:textId="77777777" w:rsidR="00BD520F" w:rsidRPr="00220DD2" w:rsidRDefault="00BD520F" w:rsidP="00BD52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960242" w14:textId="77777777" w:rsidR="00220DD2" w:rsidRPr="00220DD2" w:rsidRDefault="00220DD2" w:rsidP="00220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Le formateur a-t-il bien répondu aux questions ?</w:t>
      </w:r>
    </w:p>
    <w:p w14:paraId="55E16502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42ECDF0F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14361A6B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7AA037C9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577B16ED" w14:textId="0325515C" w:rsidR="00BD520F" w:rsidRPr="00220DD2" w:rsidRDefault="00220DD2" w:rsidP="00BD52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77DFC3F9" w14:textId="77777777" w:rsidR="00220DD2" w:rsidRPr="00220DD2" w:rsidRDefault="00220DD2" w:rsidP="00220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Le formateur a-t-il communiqué clairement ?</w:t>
      </w:r>
    </w:p>
    <w:p w14:paraId="5E6E24F6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428CD4CC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2FCC7160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51262C7E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4085B597" w14:textId="77777777" w:rsidR="00220DD2" w:rsidRPr="00220DD2" w:rsidRDefault="00220DD2" w:rsidP="00220D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64943732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Organisation</w:t>
      </w:r>
    </w:p>
    <w:p w14:paraId="25167519" w14:textId="77777777" w:rsidR="00220DD2" w:rsidRPr="00220DD2" w:rsidRDefault="00220DD2" w:rsidP="00220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L'organisation de la formation était-elle satisfaisante ?</w:t>
      </w:r>
    </w:p>
    <w:p w14:paraId="69970431" w14:textId="77777777" w:rsidR="00220DD2" w:rsidRP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6188A9E9" w14:textId="77777777" w:rsidR="00220DD2" w:rsidRP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52EB2EE1" w14:textId="77777777" w:rsidR="00220DD2" w:rsidRP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23724269" w14:textId="77777777" w:rsidR="00220DD2" w:rsidRP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716A735C" w14:textId="77777777" w:rsid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616C6127" w14:textId="77777777" w:rsidR="00F50462" w:rsidRPr="00220DD2" w:rsidRDefault="00F50462" w:rsidP="00F504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BD879A0" w14:textId="77777777" w:rsidR="00220DD2" w:rsidRPr="00220DD2" w:rsidRDefault="00220DD2" w:rsidP="00220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La durée de la formation était-elle appropriée ?</w:t>
      </w:r>
    </w:p>
    <w:p w14:paraId="5ABEA380" w14:textId="77777777" w:rsidR="00220DD2" w:rsidRP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5E933E10" w14:textId="77777777" w:rsidR="00220DD2" w:rsidRP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51C0E07A" w14:textId="77777777" w:rsidR="00220DD2" w:rsidRP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6F707B0A" w14:textId="77777777" w:rsidR="00220DD2" w:rsidRP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492D1CDA" w14:textId="77777777" w:rsidR="00220DD2" w:rsidRPr="00220DD2" w:rsidRDefault="00220DD2" w:rsidP="00220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62B8B886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Évaluation Globale</w:t>
      </w:r>
    </w:p>
    <w:p w14:paraId="638BEB02" w14:textId="77777777" w:rsidR="00220DD2" w:rsidRPr="00220DD2" w:rsidRDefault="00220DD2" w:rsidP="00220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évalueriez-vous globalement la formation ?</w:t>
      </w:r>
    </w:p>
    <w:p w14:paraId="09C38F03" w14:textId="77777777" w:rsidR="00220DD2" w:rsidRPr="00220DD2" w:rsidRDefault="00220DD2" w:rsidP="00220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satisfait</w:t>
      </w:r>
    </w:p>
    <w:p w14:paraId="2E520D0E" w14:textId="77777777" w:rsidR="00220DD2" w:rsidRPr="00220DD2" w:rsidRDefault="00220DD2" w:rsidP="00220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Satisfait</w:t>
      </w:r>
    </w:p>
    <w:p w14:paraId="1CCB96F3" w14:textId="77777777" w:rsidR="00220DD2" w:rsidRPr="00220DD2" w:rsidRDefault="00220DD2" w:rsidP="00220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Neutre</w:t>
      </w:r>
    </w:p>
    <w:p w14:paraId="496A98FB" w14:textId="77777777" w:rsidR="00220DD2" w:rsidRPr="00220DD2" w:rsidRDefault="00220DD2" w:rsidP="00220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Insatisfait</w:t>
      </w:r>
    </w:p>
    <w:p w14:paraId="197BB193" w14:textId="77777777" w:rsidR="00220DD2" w:rsidRPr="00220DD2" w:rsidRDefault="00220DD2" w:rsidP="00220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insatisfait</w:t>
      </w:r>
    </w:p>
    <w:p w14:paraId="39580675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 Commentaires et Suggestions</w:t>
      </w:r>
    </w:p>
    <w:p w14:paraId="00FC76DF" w14:textId="77777777" w:rsidR="00220DD2" w:rsidRPr="00220DD2" w:rsidRDefault="00220DD2" w:rsidP="00220D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aspects de la formation avez-vous le plus appréciés ?</w:t>
      </w:r>
    </w:p>
    <w:p w14:paraId="7068FD9C" w14:textId="77777777" w:rsidR="00220DD2" w:rsidRPr="00220DD2" w:rsidRDefault="00220DD2" w:rsidP="00220D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7542322">
          <v:rect id="_x0000_i1025" style="width:0;height:1.5pt" o:hralign="center" o:hrstd="t" o:hr="t" fillcolor="#a0a0a0" stroked="f"/>
        </w:pict>
      </w:r>
    </w:p>
    <w:p w14:paraId="06D63726" w14:textId="77777777" w:rsidR="00220DD2" w:rsidRPr="00220DD2" w:rsidRDefault="00220DD2" w:rsidP="00220D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aspects de la formation pourraient être améliorés ?</w:t>
      </w:r>
    </w:p>
    <w:p w14:paraId="630E53FE" w14:textId="77777777" w:rsidR="00220DD2" w:rsidRPr="00220DD2" w:rsidRDefault="00220DD2" w:rsidP="00220D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1D4B4CE">
          <v:rect id="_x0000_i1026" style="width:0;height:1.5pt" o:hralign="center" o:hrstd="t" o:hr="t" fillcolor="#a0a0a0" stroked="f"/>
        </w:pict>
      </w:r>
    </w:p>
    <w:p w14:paraId="37B9110A" w14:textId="77777777" w:rsidR="00220DD2" w:rsidRPr="00220DD2" w:rsidRDefault="00220DD2" w:rsidP="00220D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t>Avez-vous des suggestions pour les futures formations ?</w:t>
      </w:r>
    </w:p>
    <w:p w14:paraId="51CF7756" w14:textId="77777777" w:rsidR="00220DD2" w:rsidRPr="00220DD2" w:rsidRDefault="00220DD2" w:rsidP="00220D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8291A6D">
          <v:rect id="_x0000_i1027" style="width:0;height:1.5pt" o:hralign="center" o:hrstd="t" o:hr="t" fillcolor="#a0a0a0" stroked="f"/>
        </w:pict>
      </w:r>
    </w:p>
    <w:p w14:paraId="1F21FBC1" w14:textId="77777777" w:rsidR="00220DD2" w:rsidRPr="00220DD2" w:rsidRDefault="00220DD2" w:rsidP="002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0DD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Merci pour votre participation et vos retours précieux !</w:t>
      </w:r>
    </w:p>
    <w:p w14:paraId="330C0916" w14:textId="77777777" w:rsidR="00882E86" w:rsidRDefault="00882E86"/>
    <w:sectPr w:rsidR="00882E86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6B1E0" w14:textId="77777777" w:rsidR="000B5B7E" w:rsidRDefault="000B5B7E" w:rsidP="00A11557">
      <w:pPr>
        <w:spacing w:after="0" w:line="240" w:lineRule="auto"/>
      </w:pPr>
      <w:r>
        <w:separator/>
      </w:r>
    </w:p>
  </w:endnote>
  <w:endnote w:type="continuationSeparator" w:id="0">
    <w:p w14:paraId="46FE8727" w14:textId="77777777" w:rsidR="000B5B7E" w:rsidRDefault="000B5B7E" w:rsidP="00A1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0074162"/>
      <w:docPartObj>
        <w:docPartGallery w:val="Page Numbers (Bottom of Page)"/>
        <w:docPartUnique/>
      </w:docPartObj>
    </w:sdtPr>
    <w:sdtContent>
      <w:p w14:paraId="6A0A03FC" w14:textId="7232E921" w:rsidR="00A11557" w:rsidRDefault="00A115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7C080" w14:textId="7428E586" w:rsidR="00A11557" w:rsidRPr="00303F3A" w:rsidRDefault="00A11557">
    <w:pPr>
      <w:pStyle w:val="Pieddepage"/>
      <w:rPr>
        <w:b/>
        <w:bCs/>
      </w:rPr>
    </w:pPr>
    <w:r w:rsidRPr="00303F3A">
      <w:rPr>
        <w:b/>
        <w:bCs/>
      </w:rPr>
      <w:t xml:space="preserve">                                         </w:t>
    </w:r>
    <w:r w:rsidR="00303F3A">
      <w:rPr>
        <w:b/>
        <w:bCs/>
      </w:rPr>
      <w:t xml:space="preserve">                                    </w:t>
    </w:r>
    <w:r w:rsidRPr="00303F3A">
      <w:rPr>
        <w:b/>
        <w:bCs/>
      </w:rPr>
      <w:t xml:space="preserve"> Juin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23D17" w14:textId="77777777" w:rsidR="000B5B7E" w:rsidRDefault="000B5B7E" w:rsidP="00A11557">
      <w:pPr>
        <w:spacing w:after="0" w:line="240" w:lineRule="auto"/>
      </w:pPr>
      <w:r>
        <w:separator/>
      </w:r>
    </w:p>
  </w:footnote>
  <w:footnote w:type="continuationSeparator" w:id="0">
    <w:p w14:paraId="37E5D1D1" w14:textId="77777777" w:rsidR="000B5B7E" w:rsidRDefault="000B5B7E" w:rsidP="00A11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F48AC"/>
    <w:multiLevelType w:val="multilevel"/>
    <w:tmpl w:val="5F88557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91E42"/>
    <w:multiLevelType w:val="multilevel"/>
    <w:tmpl w:val="03C6FA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83A5C"/>
    <w:multiLevelType w:val="multilevel"/>
    <w:tmpl w:val="10DADAD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22855"/>
    <w:multiLevelType w:val="multilevel"/>
    <w:tmpl w:val="EDDCA2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C36D1"/>
    <w:multiLevelType w:val="multilevel"/>
    <w:tmpl w:val="623638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652D9"/>
    <w:multiLevelType w:val="multilevel"/>
    <w:tmpl w:val="1BD8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C7B3A"/>
    <w:multiLevelType w:val="multilevel"/>
    <w:tmpl w:val="4A8EB7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829837">
    <w:abstractNumId w:val="5"/>
  </w:num>
  <w:num w:numId="2" w16cid:durableId="203948109">
    <w:abstractNumId w:val="3"/>
  </w:num>
  <w:num w:numId="3" w16cid:durableId="150021812">
    <w:abstractNumId w:val="1"/>
  </w:num>
  <w:num w:numId="4" w16cid:durableId="1370767346">
    <w:abstractNumId w:val="6"/>
  </w:num>
  <w:num w:numId="5" w16cid:durableId="24058805">
    <w:abstractNumId w:val="4"/>
  </w:num>
  <w:num w:numId="6" w16cid:durableId="258298486">
    <w:abstractNumId w:val="0"/>
  </w:num>
  <w:num w:numId="7" w16cid:durableId="54198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D2"/>
    <w:rsid w:val="000B5B7E"/>
    <w:rsid w:val="00220DD2"/>
    <w:rsid w:val="00303F3A"/>
    <w:rsid w:val="00882E86"/>
    <w:rsid w:val="00A11557"/>
    <w:rsid w:val="00BD520F"/>
    <w:rsid w:val="00E91E7A"/>
    <w:rsid w:val="00F5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92263"/>
  <w15:docId w15:val="{3C4835B7-59DF-43DB-8864-3B03620D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11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557"/>
  </w:style>
  <w:style w:type="paragraph" w:styleId="Pieddepage">
    <w:name w:val="footer"/>
    <w:basedOn w:val="Normal"/>
    <w:link w:val="PieddepageCar"/>
    <w:uiPriority w:val="99"/>
    <w:unhideWhenUsed/>
    <w:rsid w:val="00A11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259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</dc:creator>
  <cp:keywords/>
  <dc:description/>
  <cp:lastModifiedBy>tresor</cp:lastModifiedBy>
  <cp:revision>3</cp:revision>
  <dcterms:created xsi:type="dcterms:W3CDTF">2024-06-09T03:36:00Z</dcterms:created>
  <dcterms:modified xsi:type="dcterms:W3CDTF">2024-06-09T12:29:00Z</dcterms:modified>
</cp:coreProperties>
</file>